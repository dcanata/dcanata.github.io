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18"/>
        </w:rPr>
        <w:alias w:val="Author"/>
        <w:id w:val="4805016"/>
        <w:placeholder>
          <w:docPart w:val="94C18DDD97DB4E85B5AAA66EF2B21C9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7B7E01D4" w14:textId="30181F0C" w:rsidR="00475AA4" w:rsidRPr="008D6574" w:rsidRDefault="00C5652F">
          <w:pPr>
            <w:pStyle w:val="YourName"/>
            <w:rPr>
              <w:sz w:val="18"/>
            </w:rPr>
          </w:pPr>
          <w:r>
            <w:rPr>
              <w:sz w:val="18"/>
            </w:rPr>
            <w:t>dilara CANATA</w:t>
          </w:r>
        </w:p>
      </w:sdtContent>
    </w:sdt>
    <w:p w14:paraId="5A2E9C81" w14:textId="51490969" w:rsidR="00475AA4" w:rsidRPr="008D6574" w:rsidRDefault="00D71837" w:rsidP="00676002">
      <w:pPr>
        <w:pStyle w:val="ContactInformation"/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58240" behindDoc="0" locked="0" layoutInCell="1" allowOverlap="1" wp14:anchorId="052BDDA2" wp14:editId="5CA6C6F7">
            <wp:simplePos x="0" y="0"/>
            <wp:positionH relativeFrom="column">
              <wp:posOffset>4800600</wp:posOffset>
            </wp:positionH>
            <wp:positionV relativeFrom="paragraph">
              <wp:posOffset>17780</wp:posOffset>
            </wp:positionV>
            <wp:extent cx="781050" cy="919480"/>
            <wp:effectExtent l="0" t="0" r="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34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D07">
        <w:rPr>
          <w:sz w:val="18"/>
        </w:rPr>
        <w:t>dilara.ararat@gmail.com</w:t>
      </w:r>
    </w:p>
    <w:p w14:paraId="4936ED36" w14:textId="77777777" w:rsidR="00475AA4" w:rsidRPr="008D6574" w:rsidRDefault="007C1FDF">
      <w:pPr>
        <w:pStyle w:val="SectionHeading"/>
        <w:rPr>
          <w:sz w:val="18"/>
        </w:rPr>
      </w:pPr>
      <w:r>
        <w:rPr>
          <w:sz w:val="18"/>
        </w:rPr>
        <w:t>EDUCATION</w:t>
      </w:r>
    </w:p>
    <w:p w14:paraId="5B36FD1E" w14:textId="77777777" w:rsidR="00475AA4" w:rsidRPr="008D6574" w:rsidRDefault="00A34D07">
      <w:pPr>
        <w:pStyle w:val="Location"/>
        <w:rPr>
          <w:sz w:val="18"/>
        </w:rPr>
      </w:pPr>
      <w:proofErr w:type="spellStart"/>
      <w:r>
        <w:rPr>
          <w:b/>
          <w:sz w:val="18"/>
        </w:rPr>
        <w:t>Hacettepe</w:t>
      </w:r>
      <w:proofErr w:type="spellEnd"/>
      <w:r>
        <w:rPr>
          <w:b/>
          <w:sz w:val="18"/>
        </w:rPr>
        <w:t xml:space="preserve"> University</w:t>
      </w:r>
      <w:r>
        <w:rPr>
          <w:sz w:val="18"/>
        </w:rPr>
        <w:t xml:space="preserve"> | Department of Turkish Language and Literature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</w:t>
      </w:r>
      <w:sdt>
        <w:sdtPr>
          <w:rPr>
            <w:sz w:val="18"/>
          </w:rPr>
          <w:id w:val="275215203"/>
          <w:placeholder>
            <w:docPart w:val="B25AC37D2D974312970A2CCBE6B29163"/>
          </w:placeholder>
          <w:date>
            <w:dateFormat w:val="dd-MMM-yy"/>
            <w:lid w:val="en-US"/>
            <w:storeMappedDataAs w:val="dateTime"/>
            <w:calendar w:val="gregorian"/>
          </w:date>
        </w:sdtPr>
        <w:sdtEndPr/>
        <w:sdtContent>
          <w:r w:rsidR="0056514C" w:rsidRPr="008D6574">
            <w:t>2012</w:t>
          </w:r>
        </w:sdtContent>
      </w:sdt>
    </w:p>
    <w:p w14:paraId="67995332" w14:textId="77777777" w:rsidR="00D10F55" w:rsidRPr="008D6574" w:rsidRDefault="00D10F55" w:rsidP="00D10F55">
      <w:pPr>
        <w:pStyle w:val="Location"/>
        <w:rPr>
          <w:sz w:val="18"/>
        </w:rPr>
      </w:pPr>
      <w:proofErr w:type="spellStart"/>
      <w:r>
        <w:rPr>
          <w:b/>
          <w:sz w:val="18"/>
        </w:rPr>
        <w:t>Doğu</w:t>
      </w:r>
      <w:proofErr w:type="spellEnd"/>
      <w:r>
        <w:rPr>
          <w:b/>
          <w:sz w:val="18"/>
        </w:rPr>
        <w:t xml:space="preserve"> Akdeniz University</w:t>
      </w:r>
      <w:r>
        <w:rPr>
          <w:sz w:val="18"/>
        </w:rPr>
        <w:t xml:space="preserve"> | Pedagogical Formation Program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</w:t>
      </w:r>
      <w:sdt>
        <w:sdtPr>
          <w:rPr>
            <w:sz w:val="18"/>
          </w:rPr>
          <w:id w:val="-365674710"/>
          <w:placeholder>
            <w:docPart w:val="B027D1AA207248A4937C2DA59536751A"/>
          </w:placeholder>
          <w:date>
            <w:dateFormat w:val="dd-MMM-yy"/>
            <w:lid w:val="en-US"/>
            <w:storeMappedDataAs w:val="dateTime"/>
            <w:calendar w:val="gregorian"/>
          </w:date>
        </w:sdtPr>
        <w:sdtEndPr/>
        <w:sdtContent>
          <w:r>
            <w:t>2015</w:t>
          </w:r>
        </w:sdtContent>
      </w:sdt>
    </w:p>
    <w:p w14:paraId="00198334" w14:textId="77777777" w:rsidR="00D10F55" w:rsidRPr="008D6574" w:rsidRDefault="00D10F55" w:rsidP="00D10F55">
      <w:pPr>
        <w:pStyle w:val="Location"/>
        <w:rPr>
          <w:sz w:val="18"/>
        </w:rPr>
      </w:pPr>
      <w:proofErr w:type="spellStart"/>
      <w:r>
        <w:rPr>
          <w:b/>
          <w:sz w:val="18"/>
        </w:rPr>
        <w:t>Bahçeşehir</w:t>
      </w:r>
      <w:proofErr w:type="spellEnd"/>
      <w:r>
        <w:rPr>
          <w:b/>
          <w:sz w:val="18"/>
        </w:rPr>
        <w:t xml:space="preserve"> University</w:t>
      </w:r>
      <w:r>
        <w:rPr>
          <w:sz w:val="18"/>
        </w:rPr>
        <w:t xml:space="preserve"> | TÜRKMER Turkish as a Second/Foreign Language Program</w:t>
      </w:r>
      <w:r>
        <w:rPr>
          <w:sz w:val="18"/>
        </w:rPr>
        <w:tab/>
      </w:r>
      <w:r>
        <w:rPr>
          <w:sz w:val="18"/>
        </w:rPr>
        <w:tab/>
        <w:t xml:space="preserve"> </w:t>
      </w:r>
      <w:sdt>
        <w:sdtPr>
          <w:rPr>
            <w:sz w:val="18"/>
          </w:rPr>
          <w:id w:val="-1637012208"/>
          <w:placeholder>
            <w:docPart w:val="0C913B9F238C403C9FFBDDF11A7349A4"/>
          </w:placeholder>
          <w:date>
            <w:dateFormat w:val="dd-MMM-yy"/>
            <w:lid w:val="en-US"/>
            <w:storeMappedDataAs w:val="dateTime"/>
            <w:calendar w:val="gregorian"/>
          </w:date>
        </w:sdtPr>
        <w:sdtEndPr/>
        <w:sdtContent>
          <w:r>
            <w:t>2017</w:t>
          </w:r>
        </w:sdtContent>
      </w:sdt>
    </w:p>
    <w:p w14:paraId="6DCB13CA" w14:textId="77777777" w:rsidR="00475AA4" w:rsidRPr="008D6574" w:rsidRDefault="007C1FDF" w:rsidP="00306FCB">
      <w:pPr>
        <w:pStyle w:val="JobTitle"/>
        <w:tabs>
          <w:tab w:val="left" w:pos="7230"/>
        </w:tabs>
        <w:rPr>
          <w:sz w:val="18"/>
        </w:rPr>
      </w:pPr>
      <w:r>
        <w:rPr>
          <w:sz w:val="18"/>
        </w:rPr>
        <w:tab/>
      </w:r>
    </w:p>
    <w:p w14:paraId="22C32B8A" w14:textId="77777777" w:rsidR="00C60CBC" w:rsidRDefault="00C60CBC">
      <w:pPr>
        <w:pStyle w:val="SectionHeading"/>
        <w:rPr>
          <w:sz w:val="18"/>
          <w:lang w:val="tr-TR"/>
        </w:rPr>
      </w:pPr>
    </w:p>
    <w:p w14:paraId="346A17B0" w14:textId="77777777" w:rsidR="00475AA4" w:rsidRPr="008D6574" w:rsidRDefault="007C1FDF">
      <w:pPr>
        <w:pStyle w:val="SectionHeading"/>
        <w:rPr>
          <w:sz w:val="18"/>
        </w:rPr>
      </w:pPr>
      <w:r>
        <w:rPr>
          <w:sz w:val="18"/>
        </w:rPr>
        <w:t>AWARDS</w:t>
      </w:r>
    </w:p>
    <w:p w14:paraId="651B8A82" w14:textId="77777777" w:rsidR="00475AA4" w:rsidRPr="008D6574" w:rsidRDefault="00A34D07" w:rsidP="008D6574">
      <w:pPr>
        <w:pStyle w:val="NormalBodyText"/>
        <w:tabs>
          <w:tab w:val="clear" w:pos="7560"/>
          <w:tab w:val="left" w:pos="7230"/>
        </w:tabs>
        <w:rPr>
          <w:sz w:val="18"/>
        </w:rPr>
      </w:pPr>
      <w:r>
        <w:t>This is My Work Project Competition Award, MEB-EARGED</w:t>
      </w:r>
      <w:r>
        <w:rPr>
          <w:sz w:val="18"/>
        </w:rPr>
        <w:tab/>
      </w:r>
      <w:sdt>
        <w:sdtPr>
          <w:rPr>
            <w:sz w:val="18"/>
          </w:rPr>
          <w:id w:val="275215226"/>
          <w:placeholder>
            <w:docPart w:val="8B93764D842C4EB0A82F8D9213889B3E"/>
          </w:placeholder>
          <w:date>
            <w:dateFormat w:val="dd-MMM-yy"/>
            <w:lid w:val="en-US"/>
            <w:storeMappedDataAs w:val="dateTime"/>
            <w:calendar w:val="gregorian"/>
          </w:date>
        </w:sdtPr>
        <w:sdtEndPr/>
        <w:sdtContent>
          <w:r w:rsidRPr="008D6574">
            <w:t>2004</w:t>
          </w:r>
        </w:sdtContent>
      </w:sdt>
      <w:r>
        <w:rPr>
          <w:sz w:val="18"/>
        </w:rPr>
        <w:t xml:space="preserve"> </w:t>
      </w:r>
    </w:p>
    <w:p w14:paraId="6C9D99AE" w14:textId="77777777" w:rsidR="00C60CBC" w:rsidRDefault="00C60CBC">
      <w:pPr>
        <w:pStyle w:val="SectionHeading"/>
        <w:rPr>
          <w:sz w:val="18"/>
          <w:lang w:val="tr-TR"/>
        </w:rPr>
      </w:pPr>
    </w:p>
    <w:p w14:paraId="751D9D19" w14:textId="77777777" w:rsidR="00475AA4" w:rsidRPr="008D6574" w:rsidRDefault="007C1FDF">
      <w:pPr>
        <w:pStyle w:val="SectionHeading"/>
        <w:rPr>
          <w:sz w:val="18"/>
        </w:rPr>
      </w:pPr>
      <w:r>
        <w:rPr>
          <w:sz w:val="18"/>
        </w:rPr>
        <w:t>TEACHING EXPERIENCE</w:t>
      </w:r>
    </w:p>
    <w:p w14:paraId="0C20AFB6" w14:textId="77777777" w:rsidR="00475AA4" w:rsidRPr="008D6574" w:rsidRDefault="00A34D07">
      <w:pPr>
        <w:pStyle w:val="Location"/>
        <w:rPr>
          <w:sz w:val="18"/>
        </w:rPr>
      </w:pPr>
      <w:proofErr w:type="spellStart"/>
      <w:r>
        <w:rPr>
          <w:sz w:val="18"/>
        </w:rPr>
        <w:t>Arma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Akademi</w:t>
      </w:r>
      <w:proofErr w:type="spellEnd"/>
      <w:r>
        <w:rPr>
          <w:sz w:val="18"/>
        </w:rPr>
        <w:t>, Ankara</w:t>
      </w:r>
    </w:p>
    <w:p w14:paraId="5D0194AF" w14:textId="77777777" w:rsidR="00475AA4" w:rsidRPr="008D6574" w:rsidRDefault="0056270F" w:rsidP="00306FCB">
      <w:pPr>
        <w:pStyle w:val="JobTitle"/>
        <w:tabs>
          <w:tab w:val="left" w:pos="7230"/>
        </w:tabs>
        <w:rPr>
          <w:sz w:val="18"/>
        </w:rPr>
      </w:pPr>
      <w:r>
        <w:rPr>
          <w:sz w:val="18"/>
        </w:rPr>
        <w:t>Turkish Language and Literature Teacher</w:t>
      </w:r>
      <w:r>
        <w:rPr>
          <w:sz w:val="18"/>
        </w:rPr>
        <w:tab/>
      </w:r>
      <w:sdt>
        <w:sdtPr>
          <w:rPr>
            <w:sz w:val="18"/>
          </w:rPr>
          <w:id w:val="275215262"/>
          <w:placeholder>
            <w:docPart w:val="00DBBAF7449B4177995F069C6FAB67FF"/>
          </w:placeholder>
          <w:date>
            <w:dateFormat w:val="dd-MMM-yy"/>
            <w:lid w:val="en-US"/>
            <w:storeMappedDataAs w:val="dateTime"/>
            <w:calendar w:val="gregorian"/>
          </w:date>
        </w:sdtPr>
        <w:sdtEndPr/>
        <w:sdtContent>
          <w:r w:rsidR="00A34D07" w:rsidRPr="008D6574">
            <w:t>2011</w:t>
          </w:r>
        </w:sdtContent>
      </w:sdt>
    </w:p>
    <w:p w14:paraId="20B1E6ED" w14:textId="77777777" w:rsidR="00475AA4" w:rsidRDefault="00A34D07">
      <w:pPr>
        <w:pStyle w:val="SpaceAfter"/>
        <w:rPr>
          <w:sz w:val="18"/>
        </w:rPr>
      </w:pPr>
      <w:r>
        <w:rPr>
          <w:sz w:val="18"/>
        </w:rPr>
        <w:t xml:space="preserve">Taught Language and Expression and Turkish Literature lessons to Open High School Students, prepared the lesson program and course content about all school terms. </w:t>
      </w:r>
    </w:p>
    <w:p w14:paraId="63F4D468" w14:textId="77777777" w:rsidR="00243B61" w:rsidRPr="00243B61" w:rsidRDefault="00243B61" w:rsidP="00243B61">
      <w:pPr>
        <w:pStyle w:val="Location"/>
        <w:rPr>
          <w:sz w:val="18"/>
          <w:szCs w:val="18"/>
        </w:rPr>
      </w:pPr>
      <w:proofErr w:type="spellStart"/>
      <w:r>
        <w:rPr>
          <w:sz w:val="18"/>
          <w:szCs w:val="18"/>
        </w:rPr>
        <w:t>Uğur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Dershanesi</w:t>
      </w:r>
      <w:proofErr w:type="spellEnd"/>
      <w:r>
        <w:rPr>
          <w:sz w:val="18"/>
          <w:szCs w:val="18"/>
        </w:rPr>
        <w:t xml:space="preserve"> (Tutoring Center), </w:t>
      </w:r>
      <w:proofErr w:type="spellStart"/>
      <w:r>
        <w:rPr>
          <w:sz w:val="18"/>
          <w:szCs w:val="18"/>
        </w:rPr>
        <w:t>Çatalca</w:t>
      </w:r>
      <w:proofErr w:type="spellEnd"/>
      <w:r>
        <w:rPr>
          <w:sz w:val="18"/>
          <w:szCs w:val="18"/>
        </w:rPr>
        <w:t xml:space="preserve"> </w:t>
      </w:r>
    </w:p>
    <w:p w14:paraId="42859078" w14:textId="6C3EB061" w:rsidR="00243B61" w:rsidRPr="00243B61" w:rsidRDefault="00243B61" w:rsidP="00243B61">
      <w:pPr>
        <w:pStyle w:val="JobTitle"/>
        <w:rPr>
          <w:sz w:val="18"/>
          <w:szCs w:val="18"/>
        </w:rPr>
      </w:pPr>
      <w:r>
        <w:rPr>
          <w:sz w:val="18"/>
          <w:szCs w:val="18"/>
        </w:rPr>
        <w:t xml:space="preserve">Turkish Language and Literature Teacher                                                                                               2012- 2014     </w:t>
      </w:r>
    </w:p>
    <w:p w14:paraId="19041AA5" w14:textId="77777777" w:rsidR="00475AA4" w:rsidRPr="008D6574" w:rsidRDefault="00243B61" w:rsidP="0056514C">
      <w:pPr>
        <w:pStyle w:val="SpaceAfter"/>
        <w:rPr>
          <w:sz w:val="18"/>
        </w:rPr>
      </w:pPr>
      <w:r>
        <w:rPr>
          <w:sz w:val="18"/>
        </w:rPr>
        <w:t xml:space="preserve">Taught Turkish, Language and Expression and Turkish Literature lessons to 4th, 5th, 6th and 9th graders and worked in the level of primary and secondary education.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</w:t>
      </w:r>
    </w:p>
    <w:p w14:paraId="4D7EF79E" w14:textId="77777777" w:rsidR="0056514C" w:rsidRPr="0056514C" w:rsidRDefault="0056514C" w:rsidP="0056514C">
      <w:pPr>
        <w:pStyle w:val="JobTitle"/>
        <w:tabs>
          <w:tab w:val="left" w:pos="7230"/>
        </w:tabs>
        <w:rPr>
          <w:b w:val="0"/>
          <w:sz w:val="18"/>
        </w:rPr>
      </w:pPr>
      <w:proofErr w:type="spellStart"/>
      <w:r>
        <w:rPr>
          <w:b w:val="0"/>
          <w:sz w:val="18"/>
        </w:rPr>
        <w:t>Uğur</w:t>
      </w:r>
      <w:proofErr w:type="spellEnd"/>
      <w:r>
        <w:rPr>
          <w:b w:val="0"/>
          <w:sz w:val="18"/>
        </w:rPr>
        <w:t xml:space="preserve"> </w:t>
      </w:r>
      <w:proofErr w:type="spellStart"/>
      <w:r>
        <w:rPr>
          <w:b w:val="0"/>
          <w:sz w:val="18"/>
        </w:rPr>
        <w:t>Dershanesi</w:t>
      </w:r>
      <w:proofErr w:type="spellEnd"/>
      <w:r>
        <w:rPr>
          <w:b w:val="0"/>
          <w:sz w:val="18"/>
        </w:rPr>
        <w:t xml:space="preserve"> (Tutoring Center), </w:t>
      </w:r>
      <w:proofErr w:type="spellStart"/>
      <w:r>
        <w:rPr>
          <w:b w:val="0"/>
          <w:sz w:val="18"/>
        </w:rPr>
        <w:t>Silivri</w:t>
      </w:r>
      <w:proofErr w:type="spellEnd"/>
    </w:p>
    <w:p w14:paraId="1AEE53C6" w14:textId="77777777" w:rsidR="0056514C" w:rsidRPr="008D6574" w:rsidRDefault="0056514C" w:rsidP="0056514C">
      <w:pPr>
        <w:pStyle w:val="JobTitle"/>
        <w:tabs>
          <w:tab w:val="left" w:pos="7230"/>
        </w:tabs>
        <w:rPr>
          <w:sz w:val="18"/>
        </w:rPr>
      </w:pPr>
      <w:r>
        <w:t>Turkish Language and Literature Teacher- Vice Counsellor</w:t>
      </w:r>
    </w:p>
    <w:p w14:paraId="44109192" w14:textId="77777777" w:rsidR="0056514C" w:rsidRDefault="0056514C" w:rsidP="0056514C">
      <w:pPr>
        <w:pStyle w:val="SpaceAfter"/>
        <w:rPr>
          <w:sz w:val="18"/>
        </w:rPr>
      </w:pPr>
      <w:r>
        <w:rPr>
          <w:sz w:val="18"/>
        </w:rPr>
        <w:t>Taught Language and Expression and Turkish Literature lessons to graduated students, worked as a counselor for the high school students and worked as an assistant manager.</w:t>
      </w:r>
    </w:p>
    <w:p w14:paraId="4AAD622F" w14:textId="77777777" w:rsidR="0056514C" w:rsidRPr="0056514C" w:rsidRDefault="0056514C" w:rsidP="0056514C">
      <w:pPr>
        <w:pStyle w:val="JobTitle"/>
        <w:tabs>
          <w:tab w:val="left" w:pos="7230"/>
        </w:tabs>
        <w:rPr>
          <w:b w:val="0"/>
          <w:sz w:val="18"/>
        </w:rPr>
      </w:pPr>
      <w:proofErr w:type="spellStart"/>
      <w:r>
        <w:rPr>
          <w:b w:val="0"/>
          <w:sz w:val="18"/>
        </w:rPr>
        <w:t>Büyükçekmece</w:t>
      </w:r>
      <w:proofErr w:type="spellEnd"/>
      <w:r>
        <w:rPr>
          <w:b w:val="0"/>
          <w:sz w:val="18"/>
        </w:rPr>
        <w:t xml:space="preserve"> </w:t>
      </w:r>
      <w:proofErr w:type="spellStart"/>
      <w:r>
        <w:rPr>
          <w:b w:val="0"/>
          <w:sz w:val="18"/>
        </w:rPr>
        <w:t>Aşiret</w:t>
      </w:r>
      <w:proofErr w:type="spellEnd"/>
      <w:r>
        <w:rPr>
          <w:b w:val="0"/>
          <w:sz w:val="18"/>
        </w:rPr>
        <w:t xml:space="preserve"> </w:t>
      </w:r>
      <w:proofErr w:type="spellStart"/>
      <w:r>
        <w:rPr>
          <w:b w:val="0"/>
          <w:sz w:val="18"/>
        </w:rPr>
        <w:t>Dalcı</w:t>
      </w:r>
      <w:proofErr w:type="spellEnd"/>
      <w:r>
        <w:rPr>
          <w:b w:val="0"/>
          <w:sz w:val="18"/>
        </w:rPr>
        <w:t xml:space="preserve"> </w:t>
      </w:r>
      <w:proofErr w:type="spellStart"/>
      <w:r>
        <w:rPr>
          <w:b w:val="0"/>
          <w:sz w:val="18"/>
        </w:rPr>
        <w:t>Ortaokulu</w:t>
      </w:r>
      <w:proofErr w:type="spellEnd"/>
      <w:r>
        <w:rPr>
          <w:b w:val="0"/>
          <w:sz w:val="18"/>
        </w:rPr>
        <w:t xml:space="preserve"> (Middle School)</w:t>
      </w:r>
    </w:p>
    <w:p w14:paraId="789C7E3C" w14:textId="77777777" w:rsidR="0056514C" w:rsidRPr="008D6574" w:rsidRDefault="0056514C" w:rsidP="0056514C">
      <w:pPr>
        <w:pStyle w:val="JobTitle"/>
        <w:tabs>
          <w:tab w:val="left" w:pos="7230"/>
        </w:tabs>
        <w:rPr>
          <w:sz w:val="18"/>
        </w:rPr>
      </w:pPr>
      <w:r>
        <w:rPr>
          <w:sz w:val="18"/>
        </w:rPr>
        <w:t>Turkish Teacher</w:t>
      </w:r>
      <w:r>
        <w:rPr>
          <w:sz w:val="18"/>
        </w:rPr>
        <w:tab/>
      </w:r>
      <w:sdt>
        <w:sdtPr>
          <w:rPr>
            <w:sz w:val="18"/>
          </w:rPr>
          <w:id w:val="-440228258"/>
          <w:placeholder>
            <w:docPart w:val="4954A14C9B894B6BBF86C0E82086EAA4"/>
          </w:placeholder>
          <w:date>
            <w:dateFormat w:val="dd-MMM-yy"/>
            <w:lid w:val="en-US"/>
            <w:storeMappedDataAs w:val="dateTime"/>
            <w:calendar w:val="gregorian"/>
          </w:date>
        </w:sdtPr>
        <w:sdtEndPr/>
        <w:sdtContent>
          <w:r w:rsidRPr="008D6574">
            <w:t>2015</w:t>
          </w:r>
        </w:sdtContent>
      </w:sdt>
    </w:p>
    <w:p w14:paraId="26A3C9D8" w14:textId="77777777" w:rsidR="0056514C" w:rsidRDefault="0056514C" w:rsidP="0056514C">
      <w:pPr>
        <w:pStyle w:val="SpaceAfter"/>
        <w:rPr>
          <w:sz w:val="18"/>
        </w:rPr>
      </w:pPr>
      <w:r>
        <w:rPr>
          <w:sz w:val="18"/>
        </w:rPr>
        <w:t xml:space="preserve">Taught Turkish to middle school students and prepared the students for TEOG exam. </w:t>
      </w:r>
    </w:p>
    <w:p w14:paraId="74833BA8" w14:textId="77777777" w:rsidR="0056514C" w:rsidRPr="0056514C" w:rsidRDefault="0056514C" w:rsidP="0056514C">
      <w:pPr>
        <w:pStyle w:val="JobTitle"/>
        <w:tabs>
          <w:tab w:val="left" w:pos="7230"/>
        </w:tabs>
        <w:rPr>
          <w:b w:val="0"/>
          <w:sz w:val="18"/>
        </w:rPr>
      </w:pPr>
      <w:r>
        <w:rPr>
          <w:b w:val="0"/>
          <w:sz w:val="18"/>
        </w:rPr>
        <w:t xml:space="preserve">Özel </w:t>
      </w:r>
      <w:proofErr w:type="spellStart"/>
      <w:r>
        <w:rPr>
          <w:b w:val="0"/>
          <w:sz w:val="18"/>
        </w:rPr>
        <w:t>Dahiler</w:t>
      </w:r>
      <w:proofErr w:type="spellEnd"/>
      <w:r>
        <w:rPr>
          <w:b w:val="0"/>
          <w:sz w:val="18"/>
        </w:rPr>
        <w:t xml:space="preserve"> </w:t>
      </w:r>
      <w:proofErr w:type="spellStart"/>
      <w:r>
        <w:rPr>
          <w:b w:val="0"/>
          <w:sz w:val="18"/>
        </w:rPr>
        <w:t>Ortaokulu</w:t>
      </w:r>
      <w:proofErr w:type="spellEnd"/>
      <w:r>
        <w:rPr>
          <w:b w:val="0"/>
          <w:sz w:val="18"/>
        </w:rPr>
        <w:t xml:space="preserve"> (Private </w:t>
      </w:r>
      <w:proofErr w:type="spellStart"/>
      <w:r>
        <w:rPr>
          <w:b w:val="0"/>
          <w:sz w:val="18"/>
        </w:rPr>
        <w:t>Dahiler</w:t>
      </w:r>
      <w:proofErr w:type="spellEnd"/>
      <w:r>
        <w:rPr>
          <w:b w:val="0"/>
          <w:sz w:val="18"/>
        </w:rPr>
        <w:t xml:space="preserve"> Middle School), Beylikdüzü</w:t>
      </w:r>
    </w:p>
    <w:p w14:paraId="69949437" w14:textId="77777777" w:rsidR="0056514C" w:rsidRPr="008D6574" w:rsidRDefault="0056514C" w:rsidP="0056514C">
      <w:pPr>
        <w:pStyle w:val="JobTitle"/>
        <w:tabs>
          <w:tab w:val="left" w:pos="7230"/>
        </w:tabs>
        <w:rPr>
          <w:sz w:val="18"/>
        </w:rPr>
      </w:pPr>
      <w:r>
        <w:rPr>
          <w:sz w:val="18"/>
        </w:rPr>
        <w:t>Turkish Teacher</w:t>
      </w:r>
      <w:r>
        <w:rPr>
          <w:sz w:val="18"/>
        </w:rPr>
        <w:tab/>
      </w:r>
      <w:sdt>
        <w:sdtPr>
          <w:rPr>
            <w:sz w:val="18"/>
          </w:rPr>
          <w:id w:val="1246846715"/>
          <w:placeholder>
            <w:docPart w:val="15D5734F970C44CF90527F22E7FF74C7"/>
          </w:placeholder>
          <w:date>
            <w:dateFormat w:val="dd-MMM-yy"/>
            <w:lid w:val="en-US"/>
            <w:storeMappedDataAs w:val="dateTime"/>
            <w:calendar w:val="gregorian"/>
          </w:date>
        </w:sdtPr>
        <w:sdtEndPr/>
        <w:sdtContent>
          <w:r w:rsidR="00D10F55">
            <w:t>2015-2016</w:t>
          </w:r>
        </w:sdtContent>
      </w:sdt>
    </w:p>
    <w:p w14:paraId="0406E950" w14:textId="77777777" w:rsidR="0056514C" w:rsidRDefault="0056514C" w:rsidP="0056514C">
      <w:pPr>
        <w:pStyle w:val="SpaceAfter"/>
        <w:rPr>
          <w:sz w:val="18"/>
        </w:rPr>
      </w:pPr>
      <w:r>
        <w:rPr>
          <w:sz w:val="18"/>
        </w:rPr>
        <w:t xml:space="preserve">Taught Turkish to 5th, 6th, 7th and 8th graders and worked as a coach for the TEOG candidates.  </w:t>
      </w:r>
    </w:p>
    <w:p w14:paraId="183141AF" w14:textId="77777777" w:rsidR="00D10F55" w:rsidRPr="008D6574" w:rsidRDefault="00D10F55" w:rsidP="00D10F55">
      <w:pPr>
        <w:pStyle w:val="Location"/>
        <w:rPr>
          <w:sz w:val="18"/>
          <w:szCs w:val="18"/>
        </w:rPr>
      </w:pPr>
      <w:r>
        <w:rPr>
          <w:sz w:val="18"/>
          <w:szCs w:val="18"/>
        </w:rPr>
        <w:t xml:space="preserve">Özel Güneş Etüt Merkezi (Private Güneş Tutoring Center), </w:t>
      </w:r>
      <w:proofErr w:type="spellStart"/>
      <w:r>
        <w:rPr>
          <w:sz w:val="18"/>
          <w:szCs w:val="18"/>
        </w:rPr>
        <w:t>Büyükçekmece</w:t>
      </w:r>
      <w:proofErr w:type="spellEnd"/>
      <w:r>
        <w:rPr>
          <w:sz w:val="18"/>
          <w:szCs w:val="18"/>
        </w:rPr>
        <w:t xml:space="preserve"> </w:t>
      </w:r>
    </w:p>
    <w:p w14:paraId="34B1A314" w14:textId="77777777" w:rsidR="00D10F55" w:rsidRPr="008D6574" w:rsidRDefault="00D10F55" w:rsidP="00D10F55">
      <w:pPr>
        <w:pStyle w:val="JobTitle"/>
        <w:tabs>
          <w:tab w:val="left" w:pos="7230"/>
        </w:tabs>
        <w:rPr>
          <w:sz w:val="18"/>
          <w:szCs w:val="18"/>
        </w:rPr>
      </w:pPr>
      <w:r>
        <w:rPr>
          <w:sz w:val="18"/>
          <w:szCs w:val="18"/>
        </w:rPr>
        <w:t>Turkish Teacher</w:t>
      </w:r>
      <w:r>
        <w:rPr>
          <w:sz w:val="18"/>
          <w:szCs w:val="18"/>
        </w:rPr>
        <w:tab/>
        <w:t>2016-2018</w:t>
      </w:r>
    </w:p>
    <w:p w14:paraId="1DC9FB34" w14:textId="77777777" w:rsidR="00D10F55" w:rsidRDefault="00D10F55" w:rsidP="00D10F55">
      <w:pPr>
        <w:pStyle w:val="SpaceAfter"/>
        <w:rPr>
          <w:sz w:val="18"/>
          <w:szCs w:val="18"/>
        </w:rPr>
      </w:pPr>
      <w:r>
        <w:rPr>
          <w:sz w:val="18"/>
          <w:szCs w:val="18"/>
        </w:rPr>
        <w:t>Taught Turkish to 5th, 6th, 7th and 8th graders.</w:t>
      </w:r>
    </w:p>
    <w:p w14:paraId="68B6B18F" w14:textId="77777777" w:rsidR="00867545" w:rsidRDefault="00867545" w:rsidP="00D10F55">
      <w:pPr>
        <w:pStyle w:val="SpaceAfter"/>
        <w:rPr>
          <w:sz w:val="18"/>
          <w:szCs w:val="18"/>
          <w:lang w:val="tr-TR"/>
        </w:rPr>
      </w:pPr>
    </w:p>
    <w:p w14:paraId="1D694F26" w14:textId="77777777" w:rsidR="00C5652F" w:rsidRDefault="00C5652F">
      <w:pPr>
        <w:spacing w:after="200" w:line="276" w:lineRule="auto"/>
        <w:rPr>
          <w:caps/>
          <w:color w:val="000000" w:themeColor="text1"/>
          <w:spacing w:val="10"/>
          <w:sz w:val="18"/>
          <w:szCs w:val="18"/>
        </w:rPr>
      </w:pPr>
      <w:r>
        <w:rPr>
          <w:sz w:val="18"/>
          <w:szCs w:val="18"/>
        </w:rPr>
        <w:br w:type="page"/>
      </w:r>
    </w:p>
    <w:p w14:paraId="43C6B994" w14:textId="3C016AC1" w:rsidR="00867545" w:rsidRPr="008D6574" w:rsidRDefault="00867545" w:rsidP="00867545">
      <w:pPr>
        <w:pStyle w:val="SectionHeading"/>
        <w:rPr>
          <w:sz w:val="18"/>
          <w:szCs w:val="18"/>
        </w:rPr>
      </w:pPr>
      <w:r>
        <w:rPr>
          <w:sz w:val="18"/>
          <w:szCs w:val="18"/>
        </w:rPr>
        <w:lastRenderedPageBreak/>
        <w:t>Other Missions</w:t>
      </w:r>
    </w:p>
    <w:p w14:paraId="39CA3B8E" w14:textId="77777777" w:rsidR="00867545" w:rsidRPr="008D6574" w:rsidRDefault="00867545" w:rsidP="00867545">
      <w:pPr>
        <w:pStyle w:val="Location"/>
        <w:rPr>
          <w:sz w:val="18"/>
          <w:szCs w:val="18"/>
        </w:rPr>
      </w:pPr>
      <w:r>
        <w:rPr>
          <w:sz w:val="18"/>
          <w:szCs w:val="18"/>
        </w:rPr>
        <w:t xml:space="preserve">Aziz </w:t>
      </w:r>
      <w:proofErr w:type="spellStart"/>
      <w:r>
        <w:rPr>
          <w:sz w:val="18"/>
          <w:szCs w:val="18"/>
        </w:rPr>
        <w:t>Nesin</w:t>
      </w:r>
      <w:proofErr w:type="spellEnd"/>
      <w:r>
        <w:rPr>
          <w:sz w:val="18"/>
          <w:szCs w:val="18"/>
        </w:rPr>
        <w:t xml:space="preserve"> Foundation, </w:t>
      </w:r>
      <w:proofErr w:type="spellStart"/>
      <w:r>
        <w:rPr>
          <w:sz w:val="18"/>
          <w:szCs w:val="18"/>
        </w:rPr>
        <w:t>Çatalca</w:t>
      </w:r>
      <w:proofErr w:type="spellEnd"/>
      <w:r>
        <w:rPr>
          <w:sz w:val="18"/>
          <w:szCs w:val="18"/>
        </w:rPr>
        <w:t xml:space="preserve"> </w:t>
      </w:r>
    </w:p>
    <w:p w14:paraId="1E5B99CB" w14:textId="77777777" w:rsidR="00867545" w:rsidRPr="008D6574" w:rsidRDefault="00867545" w:rsidP="00867545">
      <w:pPr>
        <w:pStyle w:val="JobTitle"/>
        <w:tabs>
          <w:tab w:val="left" w:pos="7230"/>
        </w:tabs>
        <w:rPr>
          <w:sz w:val="18"/>
          <w:szCs w:val="18"/>
        </w:rPr>
      </w:pPr>
      <w:r>
        <w:rPr>
          <w:sz w:val="18"/>
          <w:szCs w:val="18"/>
        </w:rPr>
        <w:t>Turkish Teacher (Volunteer)</w:t>
      </w:r>
      <w:r>
        <w:rPr>
          <w:sz w:val="18"/>
          <w:szCs w:val="18"/>
        </w:rPr>
        <w:tab/>
        <w:t>2017-2018</w:t>
      </w:r>
    </w:p>
    <w:p w14:paraId="3B27C71B" w14:textId="77777777" w:rsidR="00867545" w:rsidRDefault="00867545" w:rsidP="00867545">
      <w:pPr>
        <w:pStyle w:val="SpaceAfter"/>
        <w:rPr>
          <w:sz w:val="18"/>
          <w:szCs w:val="18"/>
        </w:rPr>
      </w:pPr>
      <w:r>
        <w:rPr>
          <w:sz w:val="18"/>
          <w:szCs w:val="18"/>
        </w:rPr>
        <w:t>Taught Turkish to the students living in the foundation and prepared them for TEOG exam.</w:t>
      </w:r>
    </w:p>
    <w:p w14:paraId="000E1FCB" w14:textId="77777777" w:rsidR="00867545" w:rsidRDefault="00867545" w:rsidP="00867545">
      <w:pPr>
        <w:pStyle w:val="SpaceAfter"/>
        <w:rPr>
          <w:sz w:val="18"/>
          <w:szCs w:val="18"/>
          <w:lang w:val="tr-TR"/>
        </w:rPr>
      </w:pPr>
    </w:p>
    <w:p w14:paraId="38E65F13" w14:textId="77777777" w:rsidR="00867545" w:rsidRPr="008D6574" w:rsidRDefault="00867545" w:rsidP="00867545">
      <w:pPr>
        <w:pStyle w:val="SectionHeading"/>
        <w:rPr>
          <w:sz w:val="18"/>
          <w:szCs w:val="18"/>
        </w:rPr>
      </w:pPr>
      <w:r>
        <w:rPr>
          <w:sz w:val="18"/>
          <w:szCs w:val="18"/>
        </w:rPr>
        <w:t>RELEVANT EXPERIENCE</w:t>
      </w:r>
    </w:p>
    <w:p w14:paraId="78DA3BCF" w14:textId="77777777" w:rsidR="00867545" w:rsidRPr="008D6574" w:rsidRDefault="00867545" w:rsidP="00867545">
      <w:pPr>
        <w:pStyle w:val="Location"/>
        <w:rPr>
          <w:sz w:val="18"/>
          <w:szCs w:val="18"/>
        </w:rPr>
      </w:pPr>
      <w:proofErr w:type="spellStart"/>
      <w:r>
        <w:rPr>
          <w:sz w:val="18"/>
          <w:szCs w:val="18"/>
        </w:rPr>
        <w:t>İdebiyat</w:t>
      </w:r>
      <w:proofErr w:type="spellEnd"/>
      <w:r>
        <w:rPr>
          <w:sz w:val="18"/>
          <w:szCs w:val="18"/>
        </w:rPr>
        <w:t xml:space="preserve"> Journal, Ankara</w:t>
      </w:r>
    </w:p>
    <w:p w14:paraId="67356EDB" w14:textId="77777777" w:rsidR="00867545" w:rsidRPr="008D6574" w:rsidRDefault="00867545" w:rsidP="00867545">
      <w:pPr>
        <w:pStyle w:val="JobTitle"/>
        <w:tabs>
          <w:tab w:val="left" w:pos="7230"/>
        </w:tabs>
        <w:rPr>
          <w:sz w:val="18"/>
          <w:szCs w:val="18"/>
        </w:rPr>
      </w:pPr>
      <w:r>
        <w:rPr>
          <w:sz w:val="18"/>
          <w:szCs w:val="18"/>
        </w:rPr>
        <w:t>Editor</w:t>
      </w:r>
      <w:r>
        <w:rPr>
          <w:sz w:val="18"/>
          <w:szCs w:val="18"/>
        </w:rPr>
        <w:tab/>
        <w:t>2007 – 2010</w:t>
      </w:r>
    </w:p>
    <w:p w14:paraId="07EAAEBD" w14:textId="77777777" w:rsidR="00867545" w:rsidRDefault="00867545" w:rsidP="00867545">
      <w:pPr>
        <w:pStyle w:val="SpaceAfter"/>
        <w:rPr>
          <w:sz w:val="18"/>
          <w:szCs w:val="18"/>
        </w:rPr>
      </w:pPr>
      <w:r>
        <w:rPr>
          <w:sz w:val="18"/>
          <w:szCs w:val="18"/>
        </w:rPr>
        <w:t xml:space="preserve">Edited and redacted the contents of the journal, contributed to the contents. Provided the editorial from remote. </w:t>
      </w:r>
    </w:p>
    <w:p w14:paraId="513E40B5" w14:textId="77777777" w:rsidR="001B3ED6" w:rsidRPr="008D6574" w:rsidRDefault="001B3ED6" w:rsidP="001B3ED6">
      <w:pPr>
        <w:pStyle w:val="Location"/>
        <w:rPr>
          <w:sz w:val="18"/>
          <w:szCs w:val="18"/>
        </w:rPr>
      </w:pPr>
      <w:proofErr w:type="spellStart"/>
      <w:r>
        <w:rPr>
          <w:i/>
          <w:iCs/>
          <w:sz w:val="18"/>
          <w:szCs w:val="18"/>
        </w:rPr>
        <w:t>Türkiye’den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Gitmek</w:t>
      </w:r>
      <w:proofErr w:type="spellEnd"/>
      <w:r>
        <w:rPr>
          <w:i/>
          <w:iCs/>
          <w:sz w:val="18"/>
          <w:szCs w:val="18"/>
        </w:rPr>
        <w:t xml:space="preserve">: </w:t>
      </w:r>
      <w:proofErr w:type="spellStart"/>
      <w:r>
        <w:rPr>
          <w:i/>
          <w:iCs/>
          <w:sz w:val="18"/>
          <w:szCs w:val="18"/>
        </w:rPr>
        <w:t>İtalya’ya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Uzanan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bir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Göç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Hikayesi</w:t>
      </w:r>
      <w:proofErr w:type="spellEnd"/>
      <w:r>
        <w:rPr>
          <w:sz w:val="18"/>
          <w:szCs w:val="18"/>
        </w:rPr>
        <w:t>, Book</w:t>
      </w:r>
    </w:p>
    <w:p w14:paraId="5C45347F" w14:textId="77777777" w:rsidR="001B3ED6" w:rsidRPr="008D6574" w:rsidRDefault="001B3ED6" w:rsidP="001B3ED6">
      <w:pPr>
        <w:pStyle w:val="JobTitle"/>
        <w:tabs>
          <w:tab w:val="left" w:pos="7230"/>
        </w:tabs>
        <w:rPr>
          <w:sz w:val="18"/>
          <w:szCs w:val="18"/>
        </w:rPr>
      </w:pPr>
      <w:r>
        <w:rPr>
          <w:sz w:val="18"/>
          <w:szCs w:val="18"/>
        </w:rPr>
        <w:t>Editor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2019</w:t>
      </w:r>
    </w:p>
    <w:p w14:paraId="65FBD6AF" w14:textId="77777777" w:rsidR="001B3ED6" w:rsidRDefault="001B3ED6" w:rsidP="001B3ED6">
      <w:pPr>
        <w:pStyle w:val="SpaceAfter"/>
        <w:rPr>
          <w:sz w:val="18"/>
          <w:szCs w:val="18"/>
        </w:rPr>
      </w:pPr>
      <w:r>
        <w:rPr>
          <w:sz w:val="18"/>
          <w:szCs w:val="18"/>
        </w:rPr>
        <w:t>Worked as an editor in preparing the book, made necessary redactions.</w:t>
      </w:r>
    </w:p>
    <w:p w14:paraId="0967DCA8" w14:textId="77777777" w:rsidR="001B3ED6" w:rsidRPr="008D6574" w:rsidRDefault="001B3ED6" w:rsidP="001B3ED6">
      <w:pPr>
        <w:pStyle w:val="Location"/>
        <w:rPr>
          <w:sz w:val="18"/>
          <w:szCs w:val="18"/>
        </w:rPr>
      </w:pPr>
      <w:proofErr w:type="spellStart"/>
      <w:r>
        <w:rPr>
          <w:sz w:val="18"/>
          <w:szCs w:val="18"/>
        </w:rPr>
        <w:t>Büyükçekmece</w:t>
      </w:r>
      <w:proofErr w:type="spellEnd"/>
      <w:r>
        <w:rPr>
          <w:sz w:val="18"/>
          <w:szCs w:val="18"/>
        </w:rPr>
        <w:t xml:space="preserve"> Cycling Club, İstanbul</w:t>
      </w:r>
    </w:p>
    <w:p w14:paraId="7088CDC7" w14:textId="77777777" w:rsidR="001B3ED6" w:rsidRPr="008D6574" w:rsidRDefault="001B3ED6" w:rsidP="001B3ED6">
      <w:pPr>
        <w:pStyle w:val="JobTitle"/>
        <w:tabs>
          <w:tab w:val="left" w:pos="7230"/>
        </w:tabs>
        <w:rPr>
          <w:sz w:val="18"/>
          <w:szCs w:val="18"/>
        </w:rPr>
      </w:pPr>
      <w:r>
        <w:rPr>
          <w:sz w:val="18"/>
          <w:szCs w:val="18"/>
        </w:rPr>
        <w:t>Editor-Press Executive</w:t>
      </w:r>
      <w:r>
        <w:rPr>
          <w:sz w:val="18"/>
          <w:szCs w:val="18"/>
        </w:rPr>
        <w:tab/>
        <w:t>2019 – Now</w:t>
      </w:r>
    </w:p>
    <w:p w14:paraId="4B4B46B3" w14:textId="77777777" w:rsidR="001B3ED6" w:rsidRDefault="001B3ED6" w:rsidP="001B3ED6">
      <w:pPr>
        <w:pStyle w:val="SpaceAfter"/>
        <w:rPr>
          <w:sz w:val="18"/>
          <w:szCs w:val="18"/>
        </w:rPr>
      </w:pPr>
      <w:r>
        <w:rPr>
          <w:sz w:val="18"/>
          <w:szCs w:val="18"/>
        </w:rPr>
        <w:t>Edited and redacted the printed material of the club, worked as a spokesperson.</w:t>
      </w:r>
    </w:p>
    <w:p w14:paraId="21E4212A" w14:textId="77777777" w:rsidR="00475AA4" w:rsidRPr="008D6574" w:rsidRDefault="00475AA4">
      <w:pPr>
        <w:pStyle w:val="SpaceAfter"/>
        <w:rPr>
          <w:sz w:val="18"/>
          <w:lang w:val="tr-TR"/>
        </w:rPr>
      </w:pPr>
    </w:p>
    <w:p w14:paraId="47D8FD75" w14:textId="77777777" w:rsidR="00475AA4" w:rsidRPr="008D6574" w:rsidRDefault="007C1FDF">
      <w:pPr>
        <w:pStyle w:val="SectionHeading"/>
        <w:rPr>
          <w:sz w:val="18"/>
        </w:rPr>
      </w:pPr>
      <w:r>
        <w:rPr>
          <w:sz w:val="18"/>
        </w:rPr>
        <w:t>PUBLISHING AND RESEARCH</w:t>
      </w:r>
    </w:p>
    <w:p w14:paraId="6A8049FE" w14:textId="77777777" w:rsidR="00475AA4" w:rsidRPr="008D6574" w:rsidRDefault="007E26C6" w:rsidP="007E26C6">
      <w:pPr>
        <w:pStyle w:val="ItalicHeading"/>
        <w:rPr>
          <w:sz w:val="18"/>
        </w:rPr>
      </w:pPr>
      <w:r>
        <w:rPr>
          <w:sz w:val="18"/>
        </w:rPr>
        <w:t xml:space="preserve">Inspecting </w:t>
      </w:r>
      <w:proofErr w:type="spellStart"/>
      <w:r>
        <w:rPr>
          <w:sz w:val="18"/>
        </w:rPr>
        <w:t>Murathan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Mungan’s</w:t>
      </w:r>
      <w:proofErr w:type="spellEnd"/>
      <w:r>
        <w:rPr>
          <w:sz w:val="18"/>
        </w:rPr>
        <w:t xml:space="preserve"> Play ‘</w:t>
      </w:r>
      <w:proofErr w:type="spellStart"/>
      <w:r>
        <w:rPr>
          <w:sz w:val="18"/>
        </w:rPr>
        <w:t>Geyikler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Lanetler</w:t>
      </w:r>
      <w:proofErr w:type="spellEnd"/>
      <w:r>
        <w:rPr>
          <w:sz w:val="18"/>
        </w:rPr>
        <w:t xml:space="preserve">’ in Terms of Ethnical and Mythological Elements in Itself </w:t>
      </w:r>
    </w:p>
    <w:p w14:paraId="56A382F8" w14:textId="77777777" w:rsidR="00475AA4" w:rsidRPr="008D6574" w:rsidRDefault="007E26C6" w:rsidP="00306FCB">
      <w:pPr>
        <w:pStyle w:val="SpaceAfter"/>
        <w:tabs>
          <w:tab w:val="left" w:pos="7230"/>
        </w:tabs>
        <w:rPr>
          <w:sz w:val="18"/>
        </w:rPr>
      </w:pPr>
      <w:r>
        <w:t>Unpublished Work</w:t>
      </w:r>
      <w:r>
        <w:rPr>
          <w:sz w:val="18"/>
        </w:rPr>
        <w:tab/>
      </w:r>
      <w:sdt>
        <w:sdtPr>
          <w:rPr>
            <w:sz w:val="18"/>
          </w:rPr>
          <w:id w:val="275215311"/>
          <w:placeholder>
            <w:docPart w:val="9DB4ED5E48E94338B3A8B6254F9B7751"/>
          </w:placeholder>
          <w:date>
            <w:dateFormat w:val="dd-MMM-yy"/>
            <w:lid w:val="en-US"/>
            <w:storeMappedDataAs w:val="dateTime"/>
            <w:calendar w:val="gregorian"/>
          </w:date>
        </w:sdtPr>
        <w:sdtEndPr/>
        <w:sdtContent>
          <w:r w:rsidRPr="008D6574">
            <w:t>2012</w:t>
          </w:r>
        </w:sdtContent>
      </w:sdt>
    </w:p>
    <w:p w14:paraId="59E43AEF" w14:textId="77777777" w:rsidR="007E26C6" w:rsidRPr="008D6574" w:rsidRDefault="007E26C6" w:rsidP="007E26C6">
      <w:pPr>
        <w:pStyle w:val="ItalicHeading"/>
        <w:rPr>
          <w:sz w:val="18"/>
          <w:lang w:val="tr-TR"/>
        </w:rPr>
      </w:pPr>
    </w:p>
    <w:p w14:paraId="23B5D0AC" w14:textId="2496CF80" w:rsidR="00475AA4" w:rsidRPr="008D6574" w:rsidRDefault="007E26C6" w:rsidP="007E26C6">
      <w:pPr>
        <w:pStyle w:val="ItalicHeading"/>
        <w:rPr>
          <w:sz w:val="18"/>
        </w:rPr>
      </w:pPr>
      <w:r>
        <w:rPr>
          <w:sz w:val="18"/>
        </w:rPr>
        <w:t xml:space="preserve">Love as a Main Theme and Letter Symbolism in the Story ‘Be’ of </w:t>
      </w:r>
      <w:proofErr w:type="spellStart"/>
      <w:r>
        <w:rPr>
          <w:sz w:val="18"/>
        </w:rPr>
        <w:t>Nazan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Bekiroğlu’s</w:t>
      </w:r>
      <w:proofErr w:type="spellEnd"/>
      <w:r>
        <w:rPr>
          <w:sz w:val="18"/>
        </w:rPr>
        <w:t xml:space="preserve"> Book ‘</w:t>
      </w:r>
      <w:r w:rsidR="00EC3B7C">
        <w:rPr>
          <w:sz w:val="18"/>
        </w:rPr>
        <w:t>C</w:t>
      </w:r>
      <w:r>
        <w:rPr>
          <w:sz w:val="18"/>
        </w:rPr>
        <w:t xml:space="preserve">am </w:t>
      </w:r>
      <w:proofErr w:type="spellStart"/>
      <w:r>
        <w:rPr>
          <w:sz w:val="18"/>
        </w:rPr>
        <w:t>Irmağı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Taş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Gemi</w:t>
      </w:r>
      <w:proofErr w:type="spellEnd"/>
      <w:r>
        <w:rPr>
          <w:sz w:val="18"/>
        </w:rPr>
        <w:t>’</w:t>
      </w:r>
    </w:p>
    <w:p w14:paraId="111314E7" w14:textId="77777777" w:rsidR="00475AA4" w:rsidRPr="008D6574" w:rsidRDefault="007E26C6" w:rsidP="00306FCB">
      <w:pPr>
        <w:pStyle w:val="SpaceAfter"/>
        <w:tabs>
          <w:tab w:val="left" w:pos="7230"/>
        </w:tabs>
        <w:rPr>
          <w:sz w:val="18"/>
        </w:rPr>
      </w:pPr>
      <w:r>
        <w:t>Unpublished Work</w:t>
      </w:r>
      <w:r>
        <w:rPr>
          <w:sz w:val="18"/>
        </w:rPr>
        <w:tab/>
      </w:r>
      <w:sdt>
        <w:sdtPr>
          <w:rPr>
            <w:sz w:val="18"/>
          </w:rPr>
          <w:id w:val="277298032"/>
          <w:placeholder>
            <w:docPart w:val="7CA950B7893C47719A1FD82236718374"/>
          </w:placeholder>
          <w:date>
            <w:dateFormat w:val="dd-MMM-yy"/>
            <w:lid w:val="en-US"/>
            <w:storeMappedDataAs w:val="dateTime"/>
            <w:calendar w:val="gregorian"/>
          </w:date>
        </w:sdtPr>
        <w:sdtEndPr/>
        <w:sdtContent>
          <w:r w:rsidRPr="008D6574">
            <w:t>2012</w:t>
          </w:r>
        </w:sdtContent>
      </w:sdt>
    </w:p>
    <w:p w14:paraId="2415A129" w14:textId="77777777" w:rsidR="00475AA4" w:rsidRPr="008D6574" w:rsidRDefault="007E26C6">
      <w:pPr>
        <w:pStyle w:val="ItalicHeading"/>
        <w:rPr>
          <w:sz w:val="18"/>
        </w:rPr>
      </w:pPr>
      <w:r>
        <w:rPr>
          <w:sz w:val="18"/>
        </w:rPr>
        <w:t>Comparative Analysis of the Stories ‘Yusuf and Elif’ and ‘</w:t>
      </w:r>
      <w:proofErr w:type="spellStart"/>
      <w:r>
        <w:rPr>
          <w:sz w:val="18"/>
        </w:rPr>
        <w:t>Kahraman</w:t>
      </w:r>
      <w:proofErr w:type="spellEnd"/>
      <w:r>
        <w:rPr>
          <w:sz w:val="18"/>
        </w:rPr>
        <w:t>’</w:t>
      </w:r>
    </w:p>
    <w:p w14:paraId="6CD4610F" w14:textId="77777777" w:rsidR="00475AA4" w:rsidRPr="008D6574" w:rsidRDefault="007E26C6" w:rsidP="00306FCB">
      <w:pPr>
        <w:pStyle w:val="SpaceAfter"/>
        <w:tabs>
          <w:tab w:val="left" w:pos="7230"/>
        </w:tabs>
        <w:rPr>
          <w:sz w:val="18"/>
        </w:rPr>
      </w:pPr>
      <w:r>
        <w:t>Unpublished Work</w:t>
      </w:r>
      <w:r>
        <w:rPr>
          <w:sz w:val="18"/>
        </w:rPr>
        <w:tab/>
      </w:r>
      <w:sdt>
        <w:sdtPr>
          <w:rPr>
            <w:sz w:val="18"/>
          </w:rPr>
          <w:id w:val="277298037"/>
          <w:placeholder>
            <w:docPart w:val="4C2662D78F7A457882ACAF02C99C89DE"/>
          </w:placeholder>
          <w:date>
            <w:dateFormat w:val="dd-MMM-yy"/>
            <w:lid w:val="en-US"/>
            <w:storeMappedDataAs w:val="dateTime"/>
            <w:calendar w:val="gregorian"/>
          </w:date>
        </w:sdtPr>
        <w:sdtEndPr/>
        <w:sdtContent>
          <w:r w:rsidRPr="008D6574">
            <w:t>2012</w:t>
          </w:r>
        </w:sdtContent>
      </w:sdt>
    </w:p>
    <w:p w14:paraId="2A9C5B03" w14:textId="77777777" w:rsidR="00475AA4" w:rsidRPr="008D6574" w:rsidRDefault="007C1FDF">
      <w:pPr>
        <w:pStyle w:val="SectionHeading"/>
        <w:rPr>
          <w:sz w:val="18"/>
        </w:rPr>
      </w:pPr>
      <w:r>
        <w:rPr>
          <w:sz w:val="18"/>
        </w:rPr>
        <w:t>LANGUAGES</w:t>
      </w:r>
    </w:p>
    <w:p w14:paraId="4B5C3E8E" w14:textId="77777777" w:rsidR="00475AA4" w:rsidRDefault="00507D41">
      <w:pPr>
        <w:pStyle w:val="NormalBodyText"/>
        <w:rPr>
          <w:sz w:val="18"/>
        </w:rPr>
      </w:pPr>
      <w:r>
        <w:rPr>
          <w:sz w:val="18"/>
        </w:rPr>
        <w:t>English - Excellent command of both written and spoken English</w:t>
      </w:r>
      <w:r>
        <w:rPr>
          <w:sz w:val="18"/>
        </w:rPr>
        <w:br/>
        <w:t>Spanish - entry level of written and spoken Spanish</w:t>
      </w:r>
    </w:p>
    <w:p w14:paraId="2CD8BDD4" w14:textId="77777777" w:rsidR="00867545" w:rsidRDefault="00867545">
      <w:pPr>
        <w:pStyle w:val="NormalBodyText"/>
        <w:rPr>
          <w:sz w:val="18"/>
          <w:lang w:val="tr-TR"/>
        </w:rPr>
      </w:pPr>
    </w:p>
    <w:p w14:paraId="11F74B9B" w14:textId="77777777" w:rsidR="00867545" w:rsidRPr="00163E27" w:rsidRDefault="00867545" w:rsidP="00867545">
      <w:pPr>
        <w:pStyle w:val="SectionHeading"/>
        <w:rPr>
          <w:sz w:val="18"/>
          <w:szCs w:val="18"/>
        </w:rPr>
      </w:pPr>
      <w:r>
        <w:rPr>
          <w:sz w:val="18"/>
          <w:szCs w:val="18"/>
        </w:rPr>
        <w:t>REFERENCES</w:t>
      </w:r>
    </w:p>
    <w:p w14:paraId="571C27C3" w14:textId="77777777" w:rsidR="00867545" w:rsidRDefault="00867545" w:rsidP="00867545">
      <w:pPr>
        <w:pStyle w:val="NormalBodyText"/>
        <w:rPr>
          <w:sz w:val="18"/>
          <w:szCs w:val="18"/>
          <w:lang w:val="tr-TR"/>
        </w:rPr>
      </w:pPr>
    </w:p>
    <w:p w14:paraId="6E2E555B" w14:textId="77777777" w:rsidR="00867545" w:rsidRDefault="00867545" w:rsidP="00867545">
      <w:pPr>
        <w:pStyle w:val="NormalBodyTex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</w:t>
      </w:r>
    </w:p>
    <w:p w14:paraId="028D6505" w14:textId="79FAEC97" w:rsidR="00867545" w:rsidRDefault="00867545" w:rsidP="00867545">
      <w:pPr>
        <w:pStyle w:val="NormalBodyText"/>
        <w:rPr>
          <w:sz w:val="18"/>
          <w:szCs w:val="18"/>
        </w:rPr>
      </w:pPr>
      <w:proofErr w:type="spellStart"/>
      <w:r>
        <w:rPr>
          <w:sz w:val="18"/>
          <w:szCs w:val="18"/>
        </w:rPr>
        <w:t>Simge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Perdahlı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|  Founder</w:t>
      </w:r>
      <w:proofErr w:type="gramEnd"/>
      <w:r>
        <w:rPr>
          <w:sz w:val="18"/>
          <w:szCs w:val="18"/>
        </w:rPr>
        <w:t xml:space="preserve">  (Güneş Private Tutoring Center)                                simgeperdahli@gmail.com | </w:t>
      </w:r>
    </w:p>
    <w:p w14:paraId="05692618" w14:textId="77777777" w:rsidR="00867545" w:rsidRDefault="00867545" w:rsidP="00867545">
      <w:pPr>
        <w:pStyle w:val="NormalBodyText"/>
        <w:rPr>
          <w:sz w:val="18"/>
          <w:szCs w:val="18"/>
          <w:lang w:val="tr-TR"/>
        </w:rPr>
      </w:pPr>
    </w:p>
    <w:p w14:paraId="2DE71FD1" w14:textId="2A5348D4" w:rsidR="00867545" w:rsidRDefault="00867545" w:rsidP="00867545">
      <w:pPr>
        <w:pStyle w:val="NormalBodyText"/>
        <w:rPr>
          <w:sz w:val="18"/>
          <w:szCs w:val="18"/>
        </w:rPr>
      </w:pPr>
      <w:r>
        <w:rPr>
          <w:sz w:val="18"/>
          <w:szCs w:val="18"/>
        </w:rPr>
        <w:t xml:space="preserve">Mustafa </w:t>
      </w:r>
      <w:proofErr w:type="spellStart"/>
      <w:r>
        <w:rPr>
          <w:sz w:val="18"/>
          <w:szCs w:val="18"/>
        </w:rPr>
        <w:t>Yiğit</w:t>
      </w:r>
      <w:proofErr w:type="spellEnd"/>
      <w:r>
        <w:rPr>
          <w:sz w:val="18"/>
          <w:szCs w:val="18"/>
        </w:rPr>
        <w:t xml:space="preserve">  |  Geography Teacher                                                                         </w:t>
      </w:r>
      <w:r w:rsidR="00C5652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mustafaygt@gmail.com | </w:t>
      </w:r>
      <w:bookmarkStart w:id="0" w:name="_GoBack"/>
      <w:bookmarkEnd w:id="0"/>
    </w:p>
    <w:p w14:paraId="16BC6F22" w14:textId="77777777" w:rsidR="00867545" w:rsidRPr="008D6574" w:rsidRDefault="00867545">
      <w:pPr>
        <w:pStyle w:val="NormalBodyText"/>
        <w:rPr>
          <w:sz w:val="18"/>
          <w:lang w:val="tr-TR"/>
        </w:rPr>
      </w:pPr>
    </w:p>
    <w:sectPr w:rsidR="00867545" w:rsidRPr="008D6574" w:rsidSect="00780D27">
      <w:headerReference w:type="default" r:id="rId9"/>
      <w:pgSz w:w="11907" w:h="16839" w:code="9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088DC" w14:textId="77777777" w:rsidR="00D74EE1" w:rsidRDefault="00D74EE1">
      <w:pPr>
        <w:spacing w:line="240" w:lineRule="auto"/>
      </w:pPr>
      <w:r>
        <w:separator/>
      </w:r>
    </w:p>
  </w:endnote>
  <w:endnote w:type="continuationSeparator" w:id="0">
    <w:p w14:paraId="7D102D9C" w14:textId="77777777" w:rsidR="00D74EE1" w:rsidRDefault="00D74E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ACF8D" w14:textId="77777777" w:rsidR="00D74EE1" w:rsidRDefault="00D74EE1">
      <w:pPr>
        <w:spacing w:line="240" w:lineRule="auto"/>
      </w:pPr>
      <w:r>
        <w:separator/>
      </w:r>
    </w:p>
  </w:footnote>
  <w:footnote w:type="continuationSeparator" w:id="0">
    <w:p w14:paraId="4083EA70" w14:textId="77777777" w:rsidR="00D74EE1" w:rsidRDefault="00D74E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6D2CA" w14:textId="4E2BE338" w:rsidR="00F365E5" w:rsidRPr="00114216" w:rsidRDefault="00D74EE1">
    <w:pPr>
      <w:pStyle w:val="YourName"/>
    </w:pPr>
    <w:sdt>
      <w:sdtPr>
        <w:alias w:val="Author"/>
        <w:id w:val="25244219"/>
        <w:placeholder>
          <w:docPart w:val="9E5C3EAFF4A04BF2BA719538A711888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5652F">
          <w:t>dilara CANATA</w:t>
        </w:r>
      </w:sdtContent>
    </w:sdt>
    <w:r w:rsidR="00F365E5">
      <w:tab/>
      <w:t xml:space="preserve">Page </w:t>
    </w:r>
    <w:r w:rsidR="00F365E5" w:rsidRPr="00114216">
      <w:fldChar w:fldCharType="begin"/>
    </w:r>
    <w:r w:rsidR="00F365E5" w:rsidRPr="00114216">
      <w:instrText xml:space="preserve"> PAGE   \* MERGEFORMAT </w:instrText>
    </w:r>
    <w:r w:rsidR="00F365E5" w:rsidRPr="00114216">
      <w:fldChar w:fldCharType="separate"/>
    </w:r>
    <w:r w:rsidR="00F365E5">
      <w:t>2</w:t>
    </w:r>
    <w:r w:rsidR="00F365E5" w:rsidRPr="0011421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9569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08B2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19E7F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2EE5B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D07"/>
    <w:rsid w:val="0008402B"/>
    <w:rsid w:val="000949A8"/>
    <w:rsid w:val="000D3EBD"/>
    <w:rsid w:val="00114216"/>
    <w:rsid w:val="00175F44"/>
    <w:rsid w:val="00192077"/>
    <w:rsid w:val="001B3ED6"/>
    <w:rsid w:val="001F2AE0"/>
    <w:rsid w:val="00243B61"/>
    <w:rsid w:val="00306FCB"/>
    <w:rsid w:val="00416D61"/>
    <w:rsid w:val="00475AA4"/>
    <w:rsid w:val="00507D41"/>
    <w:rsid w:val="00540363"/>
    <w:rsid w:val="00557CB2"/>
    <w:rsid w:val="0056270F"/>
    <w:rsid w:val="0056514C"/>
    <w:rsid w:val="005A4E1A"/>
    <w:rsid w:val="005A7013"/>
    <w:rsid w:val="00662B3B"/>
    <w:rsid w:val="00676002"/>
    <w:rsid w:val="0068511B"/>
    <w:rsid w:val="006E5402"/>
    <w:rsid w:val="006E6B41"/>
    <w:rsid w:val="007522BA"/>
    <w:rsid w:val="00780D27"/>
    <w:rsid w:val="007A4A88"/>
    <w:rsid w:val="007C1FDF"/>
    <w:rsid w:val="007E26C6"/>
    <w:rsid w:val="00867545"/>
    <w:rsid w:val="008C2672"/>
    <w:rsid w:val="008D6574"/>
    <w:rsid w:val="00925244"/>
    <w:rsid w:val="00960AC1"/>
    <w:rsid w:val="00990940"/>
    <w:rsid w:val="009C2394"/>
    <w:rsid w:val="00A34D07"/>
    <w:rsid w:val="00A968E4"/>
    <w:rsid w:val="00B9228F"/>
    <w:rsid w:val="00C106EC"/>
    <w:rsid w:val="00C27BD9"/>
    <w:rsid w:val="00C5652F"/>
    <w:rsid w:val="00C60CBC"/>
    <w:rsid w:val="00D10F55"/>
    <w:rsid w:val="00D271EB"/>
    <w:rsid w:val="00D71837"/>
    <w:rsid w:val="00D74EE1"/>
    <w:rsid w:val="00EC3B7C"/>
    <w:rsid w:val="00F365E5"/>
    <w:rsid w:val="00FA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11CD1DF"/>
  <w15:docId w15:val="{CBFE97A2-A7FD-4DFB-BEB8-251FA41A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semiHidden/>
    <w:unhideWhenUsed/>
    <w:qFormat/>
    <w:rsid w:val="00475AA4"/>
    <w:pPr>
      <w:spacing w:after="0" w:line="264" w:lineRule="auto"/>
    </w:pPr>
    <w:rPr>
      <w:sz w:val="16"/>
    </w:rPr>
  </w:style>
  <w:style w:type="paragraph" w:styleId="Balk1">
    <w:name w:val="heading 1"/>
    <w:basedOn w:val="Normal"/>
    <w:next w:val="Normal"/>
    <w:link w:val="Balk1Char"/>
    <w:uiPriority w:val="1"/>
    <w:semiHidden/>
    <w:unhideWhenUsed/>
    <w:qFormat/>
    <w:rsid w:val="00475AA4"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Balk2">
    <w:name w:val="heading 2"/>
    <w:basedOn w:val="Normal"/>
    <w:next w:val="Normal"/>
    <w:link w:val="Balk2Char"/>
    <w:uiPriority w:val="1"/>
    <w:semiHidden/>
    <w:unhideWhenUsed/>
    <w:qFormat/>
    <w:rsid w:val="00475AA4"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Balk3">
    <w:name w:val="heading 3"/>
    <w:basedOn w:val="Normal"/>
    <w:next w:val="Normal"/>
    <w:link w:val="Balk3Char"/>
    <w:uiPriority w:val="1"/>
    <w:semiHidden/>
    <w:unhideWhenUsed/>
    <w:qFormat/>
    <w:rsid w:val="00475AA4"/>
    <w:pPr>
      <w:ind w:left="288"/>
      <w:outlineLvl w:val="2"/>
    </w:pPr>
    <w:rPr>
      <w:i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semiHidden/>
    <w:rsid w:val="00475AA4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Balk2Char">
    <w:name w:val="Başlık 2 Char"/>
    <w:basedOn w:val="VarsaylanParagrafYazTipi"/>
    <w:link w:val="Balk2"/>
    <w:uiPriority w:val="1"/>
    <w:semiHidden/>
    <w:rsid w:val="00475AA4"/>
    <w:rPr>
      <w:caps/>
      <w:color w:val="000000" w:themeColor="text1"/>
      <w:spacing w:val="10"/>
      <w:sz w:val="16"/>
    </w:rPr>
  </w:style>
  <w:style w:type="character" w:customStyle="1" w:styleId="Balk3Char">
    <w:name w:val="Başlık 3 Char"/>
    <w:basedOn w:val="VarsaylanParagrafYazTipi"/>
    <w:link w:val="Balk3"/>
    <w:uiPriority w:val="1"/>
    <w:semiHidden/>
    <w:rsid w:val="00475AA4"/>
    <w:rPr>
      <w:i/>
      <w:sz w:val="16"/>
    </w:rPr>
  </w:style>
  <w:style w:type="paragraph" w:customStyle="1" w:styleId="JobTitle">
    <w:name w:val="Job Title"/>
    <w:basedOn w:val="Normal"/>
    <w:link w:val="JobTitleChar"/>
    <w:qFormat/>
    <w:rsid w:val="00475AA4"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VarsaylanParagrafYazTipi"/>
    <w:link w:val="JobTitle"/>
    <w:rsid w:val="00475AA4"/>
    <w:rPr>
      <w:b/>
      <w:sz w:val="16"/>
    </w:rPr>
  </w:style>
  <w:style w:type="paragraph" w:customStyle="1" w:styleId="ContactInformation">
    <w:name w:val="Contact Information"/>
    <w:basedOn w:val="Normal"/>
    <w:qFormat/>
    <w:rsid w:val="00475AA4"/>
    <w:pPr>
      <w:spacing w:after="400"/>
      <w:ind w:left="288"/>
    </w:pPr>
  </w:style>
  <w:style w:type="paragraph" w:customStyle="1" w:styleId="NormalBodyText">
    <w:name w:val="Normal Body Text"/>
    <w:basedOn w:val="Normal"/>
    <w:uiPriority w:val="99"/>
    <w:qFormat/>
    <w:rsid w:val="00475AA4"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sid w:val="00475AA4"/>
    <w:rPr>
      <w:caps/>
      <w:spacing w:val="20"/>
      <w:sz w:val="15"/>
    </w:rPr>
  </w:style>
  <w:style w:type="paragraph" w:customStyle="1" w:styleId="Location">
    <w:name w:val="Location"/>
    <w:basedOn w:val="Normal"/>
    <w:qFormat/>
    <w:rsid w:val="00475AA4"/>
    <w:pPr>
      <w:ind w:left="288"/>
    </w:pPr>
  </w:style>
  <w:style w:type="paragraph" w:customStyle="1" w:styleId="SpaceAfter">
    <w:name w:val="Space After"/>
    <w:basedOn w:val="Normal"/>
    <w:qFormat/>
    <w:rsid w:val="00475AA4"/>
    <w:pPr>
      <w:tabs>
        <w:tab w:val="left" w:pos="7560"/>
      </w:tabs>
      <w:spacing w:after="160"/>
      <w:ind w:left="288" w:right="2880"/>
    </w:pPr>
  </w:style>
  <w:style w:type="character" w:styleId="YerTutucuMetni">
    <w:name w:val="Placeholder Text"/>
    <w:basedOn w:val="VarsaylanParagrafYazTipi"/>
    <w:uiPriority w:val="99"/>
    <w:semiHidden/>
    <w:rsid w:val="00475AA4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75AA4"/>
    <w:pPr>
      <w:spacing w:line="240" w:lineRule="auto"/>
    </w:pPr>
    <w:rPr>
      <w:rFonts w:ascii="Tahoma" w:hAnsi="Tahoma" w:cs="Tahoma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75AA4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rsid w:val="00475AA4"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rsid w:val="00475AA4"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99"/>
    <w:qFormat/>
    <w:rsid w:val="00475AA4"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rsid w:val="00475AA4"/>
    <w:pPr>
      <w:ind w:left="288"/>
      <w:outlineLvl w:val="2"/>
    </w:pPr>
    <w:rPr>
      <w:i/>
    </w:rPr>
  </w:style>
  <w:style w:type="paragraph" w:styleId="stBilgi">
    <w:name w:val="header"/>
    <w:basedOn w:val="Normal"/>
    <w:link w:val="stBilgiChar"/>
    <w:uiPriority w:val="99"/>
    <w:unhideWhenUsed/>
    <w:rsid w:val="00475AA4"/>
    <w:pPr>
      <w:tabs>
        <w:tab w:val="center" w:pos="4680"/>
        <w:tab w:val="right" w:pos="9360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75AA4"/>
    <w:rPr>
      <w:sz w:val="16"/>
    </w:rPr>
  </w:style>
  <w:style w:type="paragraph" w:styleId="AltBilgi">
    <w:name w:val="footer"/>
    <w:basedOn w:val="Normal"/>
    <w:link w:val="AltBilgiChar"/>
    <w:uiPriority w:val="99"/>
    <w:unhideWhenUsed/>
    <w:rsid w:val="00475AA4"/>
    <w:pPr>
      <w:tabs>
        <w:tab w:val="center" w:pos="4680"/>
        <w:tab w:val="right" w:pos="9360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75AA4"/>
    <w:rPr>
      <w:sz w:val="16"/>
    </w:rPr>
  </w:style>
  <w:style w:type="character" w:styleId="Kpr">
    <w:name w:val="Hyperlink"/>
    <w:uiPriority w:val="99"/>
    <w:rsid w:val="008675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6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ko\AppData\Roaming\Microsoft\&#350;ablonlar\Curriculum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C18DDD97DB4E85B5AAA66EF2B21C9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3C2424-E2AB-4411-9AA3-E553A597C7C1}"/>
      </w:docPartPr>
      <w:docPartBody>
        <w:p w:rsidR="00783586" w:rsidRDefault="006044B3">
          <w:pPr>
            <w:pStyle w:val="94C18DDD97DB4E85B5AAA66EF2B21C92"/>
          </w:pPr>
          <w:r w:rsidRPr="00114216">
            <w:t>[adınız]</w:t>
          </w:r>
        </w:p>
      </w:docPartBody>
    </w:docPart>
    <w:docPart>
      <w:docPartPr>
        <w:name w:val="8B93764D842C4EB0A82F8D9213889B3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16F792-0443-447A-88C9-1EE27525A606}"/>
      </w:docPartPr>
      <w:docPartBody>
        <w:p w:rsidR="00783586" w:rsidRDefault="006044B3">
          <w:pPr>
            <w:pStyle w:val="8B93764D842C4EB0A82F8D9213889B3E"/>
          </w:pPr>
          <w:r w:rsidRPr="00114216">
            <w:t>[Başlangıç Tarihi]</w:t>
          </w:r>
        </w:p>
      </w:docPartBody>
    </w:docPart>
    <w:docPart>
      <w:docPartPr>
        <w:name w:val="00DBBAF7449B4177995F069C6FAB67F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99EFAD5-69AF-4EB1-871E-184E276A0FBE}"/>
      </w:docPartPr>
      <w:docPartBody>
        <w:p w:rsidR="00783586" w:rsidRDefault="006044B3">
          <w:pPr>
            <w:pStyle w:val="00DBBAF7449B4177995F069C6FAB67FF"/>
          </w:pPr>
          <w:r w:rsidRPr="00114216">
            <w:t>[Yılı Seçin]</w:t>
          </w:r>
        </w:p>
      </w:docPartBody>
    </w:docPart>
    <w:docPart>
      <w:docPartPr>
        <w:name w:val="9E5C3EAFF4A04BF2BA719538A71188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A24F71-7584-4683-9204-EFD9EAC30E0E}"/>
      </w:docPartPr>
      <w:docPartBody>
        <w:p w:rsidR="00783586" w:rsidRDefault="006044B3">
          <w:pPr>
            <w:pStyle w:val="9E5C3EAFF4A04BF2BA719538A711888D"/>
          </w:pPr>
          <w:r w:rsidRPr="00114216">
            <w:t>[Dil Danışmanı]</w:t>
          </w:r>
        </w:p>
      </w:docPartBody>
    </w:docPart>
    <w:docPart>
      <w:docPartPr>
        <w:name w:val="9DB4ED5E48E94338B3A8B6254F9B775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FC477D-E580-4421-86D1-42F6F77E9B96}"/>
      </w:docPartPr>
      <w:docPartBody>
        <w:p w:rsidR="00783586" w:rsidRDefault="006044B3">
          <w:pPr>
            <w:pStyle w:val="9DB4ED5E48E94338B3A8B6254F9B7751"/>
          </w:pPr>
          <w:r w:rsidRPr="00114216">
            <w:t>[Yılı Seçin]</w:t>
          </w:r>
        </w:p>
      </w:docPartBody>
    </w:docPart>
    <w:docPart>
      <w:docPartPr>
        <w:name w:val="7CA950B7893C47719A1FD822367183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3414699-90B9-4606-B87C-98D88792AFE0}"/>
      </w:docPartPr>
      <w:docPartBody>
        <w:p w:rsidR="00783586" w:rsidRDefault="006044B3">
          <w:pPr>
            <w:pStyle w:val="7CA950B7893C47719A1FD82236718374"/>
          </w:pPr>
          <w:r w:rsidRPr="00114216">
            <w:t>[Yılı Seçin]</w:t>
          </w:r>
        </w:p>
      </w:docPartBody>
    </w:docPart>
    <w:docPart>
      <w:docPartPr>
        <w:name w:val="4C2662D78F7A457882ACAF02C99C89D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DA2713-3DED-4EF2-A212-BED56E540C6E}"/>
      </w:docPartPr>
      <w:docPartBody>
        <w:p w:rsidR="00783586" w:rsidRDefault="006044B3">
          <w:pPr>
            <w:pStyle w:val="4C2662D78F7A457882ACAF02C99C89DE"/>
          </w:pPr>
          <w:r w:rsidRPr="00114216">
            <w:t>[Yılı Seçin]</w:t>
          </w:r>
        </w:p>
      </w:docPartBody>
    </w:docPart>
    <w:docPart>
      <w:docPartPr>
        <w:name w:val="4954A14C9B894B6BBF86C0E82086EA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399B875-E1A1-4FBB-A771-5D5F95A512D4}"/>
      </w:docPartPr>
      <w:docPartBody>
        <w:p w:rsidR="009429D4" w:rsidRDefault="00522843" w:rsidP="00522843">
          <w:pPr>
            <w:pStyle w:val="4954A14C9B894B6BBF86C0E82086EAA4"/>
          </w:pPr>
          <w:r w:rsidRPr="00114216">
            <w:t>[Yılı Seçin]</w:t>
          </w:r>
        </w:p>
      </w:docPartBody>
    </w:docPart>
    <w:docPart>
      <w:docPartPr>
        <w:name w:val="15D5734F970C44CF90527F22E7FF74C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7FBC662-A49C-45B0-B221-9E6098D63999}"/>
      </w:docPartPr>
      <w:docPartBody>
        <w:p w:rsidR="009429D4" w:rsidRDefault="00522843" w:rsidP="00522843">
          <w:pPr>
            <w:pStyle w:val="15D5734F970C44CF90527F22E7FF74C7"/>
          </w:pPr>
          <w:r w:rsidRPr="00114216">
            <w:t>[Yılı Seçin]</w:t>
          </w:r>
        </w:p>
      </w:docPartBody>
    </w:docPart>
    <w:docPart>
      <w:docPartPr>
        <w:name w:val="B25AC37D2D974312970A2CCBE6B2916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6853B48-6F38-4FCC-8444-62189C6C07A8}"/>
      </w:docPartPr>
      <w:docPartBody>
        <w:p w:rsidR="009429D4" w:rsidRDefault="00522843" w:rsidP="00522843">
          <w:pPr>
            <w:pStyle w:val="B25AC37D2D974312970A2CCBE6B29163"/>
          </w:pPr>
          <w:r w:rsidRPr="00114216">
            <w:t>[Yılı Seçin]</w:t>
          </w:r>
        </w:p>
      </w:docPartBody>
    </w:docPart>
    <w:docPart>
      <w:docPartPr>
        <w:name w:val="B027D1AA207248A4937C2DA5953675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1A9837-290B-4B39-95D4-0E7E5A06B5C1}"/>
      </w:docPartPr>
      <w:docPartBody>
        <w:p w:rsidR="00E31F20" w:rsidRDefault="009429D4" w:rsidP="009429D4">
          <w:pPr>
            <w:pStyle w:val="B027D1AA207248A4937C2DA59536751A"/>
          </w:pPr>
          <w:r w:rsidRPr="00114216">
            <w:t>[Yılı Seçin]</w:t>
          </w:r>
        </w:p>
      </w:docPartBody>
    </w:docPart>
    <w:docPart>
      <w:docPartPr>
        <w:name w:val="0C913B9F238C403C9FFBDDF11A7349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393A086-2BEF-4BFD-9DF7-7786EE5FE4F3}"/>
      </w:docPartPr>
      <w:docPartBody>
        <w:p w:rsidR="00E31F20" w:rsidRDefault="009429D4" w:rsidP="009429D4">
          <w:pPr>
            <w:pStyle w:val="0C913B9F238C403C9FFBDDF11A7349A4"/>
          </w:pPr>
          <w:r w:rsidRPr="00114216">
            <w:t>[Yılı Seçin]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00F8"/>
    <w:rsid w:val="003B45FB"/>
    <w:rsid w:val="00447C8E"/>
    <w:rsid w:val="00522843"/>
    <w:rsid w:val="006044B3"/>
    <w:rsid w:val="0063398F"/>
    <w:rsid w:val="00730BAD"/>
    <w:rsid w:val="00783586"/>
    <w:rsid w:val="007A00F8"/>
    <w:rsid w:val="0091709A"/>
    <w:rsid w:val="009429D4"/>
    <w:rsid w:val="00A90A73"/>
    <w:rsid w:val="00B1124F"/>
    <w:rsid w:val="00B35A71"/>
    <w:rsid w:val="00C27EA0"/>
    <w:rsid w:val="00D553EF"/>
    <w:rsid w:val="00E31F20"/>
    <w:rsid w:val="00F4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94C18DDD97DB4E85B5AAA66EF2B21C92">
    <w:name w:val="94C18DDD97DB4E85B5AAA66EF2B21C92"/>
  </w:style>
  <w:style w:type="paragraph" w:customStyle="1" w:styleId="2368E03AD3174BD6B656AD15B529CC79">
    <w:name w:val="2368E03AD3174BD6B656AD15B529CC79"/>
  </w:style>
  <w:style w:type="paragraph" w:customStyle="1" w:styleId="59CB744D9B844FC888EC57CA9F7D527E">
    <w:name w:val="59CB744D9B844FC888EC57CA9F7D527E"/>
  </w:style>
  <w:style w:type="paragraph" w:customStyle="1" w:styleId="35874256FDD6447FB8DA92A019F15FCA">
    <w:name w:val="35874256FDD6447FB8DA92A019F15FCA"/>
  </w:style>
  <w:style w:type="paragraph" w:customStyle="1" w:styleId="2355CBC86709439FB1F62820D4D76FBC">
    <w:name w:val="2355CBC86709439FB1F62820D4D76FBC"/>
  </w:style>
  <w:style w:type="paragraph" w:customStyle="1" w:styleId="D84022C6BD7147A98E279AAB01C706B5">
    <w:name w:val="D84022C6BD7147A98E279AAB01C706B5"/>
  </w:style>
  <w:style w:type="paragraph" w:customStyle="1" w:styleId="9B13E5C10A794A54ACC96A105D3E6B81">
    <w:name w:val="9B13E5C10A794A54ACC96A105D3E6B81"/>
  </w:style>
  <w:style w:type="paragraph" w:customStyle="1" w:styleId="B998DC55AFD149D1AE8A5617A0763878">
    <w:name w:val="B998DC55AFD149D1AE8A5617A0763878"/>
  </w:style>
  <w:style w:type="paragraph" w:customStyle="1" w:styleId="E2678746B7DB452197E410589F8D1326">
    <w:name w:val="E2678746B7DB452197E410589F8D1326"/>
  </w:style>
  <w:style w:type="paragraph" w:customStyle="1" w:styleId="55539713A9FC40938178ADE5134CC5ED">
    <w:name w:val="55539713A9FC40938178ADE5134CC5ED"/>
  </w:style>
  <w:style w:type="paragraph" w:customStyle="1" w:styleId="B7D95DF5F49641719E5483E1DABC5F92">
    <w:name w:val="B7D95DF5F49641719E5483E1DABC5F92"/>
  </w:style>
  <w:style w:type="paragraph" w:customStyle="1" w:styleId="AB61D4ECF4F44E32BE53FDBFFD4FF8B2">
    <w:name w:val="AB61D4ECF4F44E32BE53FDBFFD4FF8B2"/>
  </w:style>
  <w:style w:type="paragraph" w:customStyle="1" w:styleId="4284944297854E9592D28830E31FCBCF">
    <w:name w:val="4284944297854E9592D28830E31FCBCF"/>
  </w:style>
  <w:style w:type="paragraph" w:customStyle="1" w:styleId="89EF970EDDEF4EB0BA48D7E37C20A827">
    <w:name w:val="89EF970EDDEF4EB0BA48D7E37C20A827"/>
  </w:style>
  <w:style w:type="paragraph" w:customStyle="1" w:styleId="246B85E1D04D4B0CBE49FC4F23C0049F">
    <w:name w:val="246B85E1D04D4B0CBE49FC4F23C0049F"/>
  </w:style>
  <w:style w:type="paragraph" w:customStyle="1" w:styleId="5AB44F31A3814BB3BA33D50D5485651C">
    <w:name w:val="5AB44F31A3814BB3BA33D50D5485651C"/>
  </w:style>
  <w:style w:type="paragraph" w:customStyle="1" w:styleId="BBF515C84E7E4685A252F87769A9CB02">
    <w:name w:val="BBF515C84E7E4685A252F87769A9CB02"/>
  </w:style>
  <w:style w:type="paragraph" w:customStyle="1" w:styleId="B1CA307B5B6D49E6B23FD06551430B84">
    <w:name w:val="B1CA307B5B6D49E6B23FD06551430B84"/>
  </w:style>
  <w:style w:type="paragraph" w:customStyle="1" w:styleId="182558BD921E4FE4A6CDE0B84728D005">
    <w:name w:val="182558BD921E4FE4A6CDE0B84728D005"/>
  </w:style>
  <w:style w:type="paragraph" w:customStyle="1" w:styleId="D35DADBDDF2F4EDBAEAE9D81302E25C5">
    <w:name w:val="D35DADBDDF2F4EDBAEAE9D81302E25C5"/>
  </w:style>
  <w:style w:type="paragraph" w:customStyle="1" w:styleId="13BF7A71E2FD4995A301B89E3B8107B1">
    <w:name w:val="13BF7A71E2FD4995A301B89E3B8107B1"/>
  </w:style>
  <w:style w:type="paragraph" w:customStyle="1" w:styleId="8B93764D842C4EB0A82F8D9213889B3E">
    <w:name w:val="8B93764D842C4EB0A82F8D9213889B3E"/>
  </w:style>
  <w:style w:type="paragraph" w:customStyle="1" w:styleId="E8E0FC7BF5D4412D9F6EC4D0B6ADFB1F">
    <w:name w:val="E8E0FC7BF5D4412D9F6EC4D0B6ADFB1F"/>
  </w:style>
  <w:style w:type="paragraph" w:customStyle="1" w:styleId="7C5A2DC7984241BCB438371665EE3519">
    <w:name w:val="7C5A2DC7984241BCB438371665EE3519"/>
  </w:style>
  <w:style w:type="paragraph" w:customStyle="1" w:styleId="320534A5C5DA47C38E541ED5E90A6090">
    <w:name w:val="320534A5C5DA47C38E541ED5E90A6090"/>
  </w:style>
  <w:style w:type="paragraph" w:customStyle="1" w:styleId="25B23EFDE37843C584E3AA3A5AE9CD39">
    <w:name w:val="25B23EFDE37843C584E3AA3A5AE9CD39"/>
  </w:style>
  <w:style w:type="paragraph" w:customStyle="1" w:styleId="AF634279BC46482BA8122171CF2FD6E2">
    <w:name w:val="AF634279BC46482BA8122171CF2FD6E2"/>
  </w:style>
  <w:style w:type="paragraph" w:customStyle="1" w:styleId="0AAC567A19FB46AA83A7BE35F00DBB10">
    <w:name w:val="0AAC567A19FB46AA83A7BE35F00DBB10"/>
  </w:style>
  <w:style w:type="paragraph" w:customStyle="1" w:styleId="30C683C6EC55436FA6576EBC3693157D">
    <w:name w:val="30C683C6EC55436FA6576EBC3693157D"/>
  </w:style>
  <w:style w:type="paragraph" w:customStyle="1" w:styleId="A1E1B7C673C8493FAB487E40F492C515">
    <w:name w:val="A1E1B7C673C8493FAB487E40F492C515"/>
  </w:style>
  <w:style w:type="paragraph" w:customStyle="1" w:styleId="31A45660D6ED442FACA77EB5100B1BBA">
    <w:name w:val="31A45660D6ED442FACA77EB5100B1BBA"/>
  </w:style>
  <w:style w:type="paragraph" w:customStyle="1" w:styleId="00DBBAF7449B4177995F069C6FAB67FF">
    <w:name w:val="00DBBAF7449B4177995F069C6FAB67FF"/>
  </w:style>
  <w:style w:type="paragraph" w:customStyle="1" w:styleId="33D3D81045F841CFAA400D9070C83D6F">
    <w:name w:val="33D3D81045F841CFAA400D9070C83D6F"/>
  </w:style>
  <w:style w:type="paragraph" w:customStyle="1" w:styleId="EB8671DBA4F4436A91B688F71970A383">
    <w:name w:val="EB8671DBA4F4436A91B688F71970A383"/>
  </w:style>
  <w:style w:type="paragraph" w:customStyle="1" w:styleId="1C42A93B37C647C8AE1E0E127012AA81">
    <w:name w:val="1C42A93B37C647C8AE1E0E127012AA81"/>
  </w:style>
  <w:style w:type="paragraph" w:customStyle="1" w:styleId="9E2B810D6E384126B55805A2C89BF4DC">
    <w:name w:val="9E2B810D6E384126B55805A2C89BF4DC"/>
  </w:style>
  <w:style w:type="paragraph" w:customStyle="1" w:styleId="1FA91FE6DEFF485BA2EEAC2336BB8F20">
    <w:name w:val="1FA91FE6DEFF485BA2EEAC2336BB8F20"/>
  </w:style>
  <w:style w:type="paragraph" w:customStyle="1" w:styleId="8386E0630A154F3E8A516659BF475106">
    <w:name w:val="8386E0630A154F3E8A516659BF475106"/>
  </w:style>
  <w:style w:type="paragraph" w:customStyle="1" w:styleId="6DF9803638124785A6A61338DE8E3402">
    <w:name w:val="6DF9803638124785A6A61338DE8E3402"/>
  </w:style>
  <w:style w:type="paragraph" w:customStyle="1" w:styleId="6A96C4C93A1F4DEE8E9543F499745CD4">
    <w:name w:val="6A96C4C93A1F4DEE8E9543F499745CD4"/>
  </w:style>
  <w:style w:type="paragraph" w:customStyle="1" w:styleId="3F561E437D684278B5010B8B2136074E">
    <w:name w:val="3F561E437D684278B5010B8B2136074E"/>
  </w:style>
  <w:style w:type="paragraph" w:customStyle="1" w:styleId="DDEB839EFBBF4EEF8048355127C9A56D">
    <w:name w:val="DDEB839EFBBF4EEF8048355127C9A56D"/>
  </w:style>
  <w:style w:type="paragraph" w:customStyle="1" w:styleId="C3C5B2BAB0EE4DDBAEEDED2D78807258">
    <w:name w:val="C3C5B2BAB0EE4DDBAEEDED2D78807258"/>
  </w:style>
  <w:style w:type="paragraph" w:customStyle="1" w:styleId="3C215F1DA5D6449C855B436B3F826D76">
    <w:name w:val="3C215F1DA5D6449C855B436B3F826D76"/>
  </w:style>
  <w:style w:type="paragraph" w:customStyle="1" w:styleId="8115957714A84045B9B33466BAEB9136">
    <w:name w:val="8115957714A84045B9B33466BAEB9136"/>
  </w:style>
  <w:style w:type="paragraph" w:customStyle="1" w:styleId="FA245F03AC234342BA664E5668FCB5E8">
    <w:name w:val="FA245F03AC234342BA664E5668FCB5E8"/>
  </w:style>
  <w:style w:type="paragraph" w:customStyle="1" w:styleId="F21593B58387427086F784C9C8991E4C">
    <w:name w:val="F21593B58387427086F784C9C8991E4C"/>
  </w:style>
  <w:style w:type="paragraph" w:customStyle="1" w:styleId="0FFAFBA4D9C24D1C9B18E3B46A8BCD57">
    <w:name w:val="0FFAFBA4D9C24D1C9B18E3B46A8BCD57"/>
  </w:style>
  <w:style w:type="paragraph" w:customStyle="1" w:styleId="D434F5B71572491AAFB0B65676C5DF23">
    <w:name w:val="D434F5B71572491AAFB0B65676C5DF23"/>
  </w:style>
  <w:style w:type="paragraph" w:customStyle="1" w:styleId="B7C520340ED748CE844BD9ADC52706B4">
    <w:name w:val="B7C520340ED748CE844BD9ADC52706B4"/>
  </w:style>
  <w:style w:type="paragraph" w:customStyle="1" w:styleId="F87C61D6DDD04645AB3FAF7AA7879C31">
    <w:name w:val="F87C61D6DDD04645AB3FAF7AA7879C31"/>
  </w:style>
  <w:style w:type="paragraph" w:customStyle="1" w:styleId="0CF4DF3ACA184EC68694CAC12A9E8899">
    <w:name w:val="0CF4DF3ACA184EC68694CAC12A9E8899"/>
  </w:style>
  <w:style w:type="paragraph" w:customStyle="1" w:styleId="3C362C8A22EC47AA88F1A1A7882C34E2">
    <w:name w:val="3C362C8A22EC47AA88F1A1A7882C34E2"/>
  </w:style>
  <w:style w:type="paragraph" w:customStyle="1" w:styleId="9E5C3EAFF4A04BF2BA719538A711888D">
    <w:name w:val="9E5C3EAFF4A04BF2BA719538A711888D"/>
  </w:style>
  <w:style w:type="paragraph" w:customStyle="1" w:styleId="4B3B24F82ED74317BB74E5AD1A6387E6">
    <w:name w:val="4B3B24F82ED74317BB74E5AD1A6387E6"/>
  </w:style>
  <w:style w:type="paragraph" w:customStyle="1" w:styleId="7CC95AFBA2D6470C94867E656DFDB2FE">
    <w:name w:val="7CC95AFBA2D6470C94867E656DFDB2FE"/>
  </w:style>
  <w:style w:type="paragraph" w:customStyle="1" w:styleId="735BC816583E423C9673C6C69F6FC104">
    <w:name w:val="735BC816583E423C9673C6C69F6FC104"/>
  </w:style>
  <w:style w:type="paragraph" w:customStyle="1" w:styleId="670CB0293F4C4308A6859C445670934E">
    <w:name w:val="670CB0293F4C4308A6859C445670934E"/>
  </w:style>
  <w:style w:type="paragraph" w:customStyle="1" w:styleId="2A450265688843779F047A0832A3EC09">
    <w:name w:val="2A450265688843779F047A0832A3EC09"/>
  </w:style>
  <w:style w:type="paragraph" w:customStyle="1" w:styleId="F466A8A423AF45E3BD6BBE4EB18F0C38">
    <w:name w:val="F466A8A423AF45E3BD6BBE4EB18F0C38"/>
  </w:style>
  <w:style w:type="paragraph" w:customStyle="1" w:styleId="00B9C99E6ADF42099D1EE19672A5BD42">
    <w:name w:val="00B9C99E6ADF42099D1EE19672A5BD42"/>
  </w:style>
  <w:style w:type="paragraph" w:customStyle="1" w:styleId="9133ABA13AB14A9AAE4E120D5453E11D">
    <w:name w:val="9133ABA13AB14A9AAE4E120D5453E11D"/>
  </w:style>
  <w:style w:type="paragraph" w:customStyle="1" w:styleId="9DB4ED5E48E94338B3A8B6254F9B7751">
    <w:name w:val="9DB4ED5E48E94338B3A8B6254F9B7751"/>
  </w:style>
  <w:style w:type="paragraph" w:customStyle="1" w:styleId="9DBF6A2142594EA2ABA1C66649DD0332">
    <w:name w:val="9DBF6A2142594EA2ABA1C66649DD0332"/>
  </w:style>
  <w:style w:type="paragraph" w:customStyle="1" w:styleId="5B5DE0BF556E48658315C2FC9F22BB82">
    <w:name w:val="5B5DE0BF556E48658315C2FC9F22BB82"/>
  </w:style>
  <w:style w:type="paragraph" w:customStyle="1" w:styleId="7CA950B7893C47719A1FD82236718374">
    <w:name w:val="7CA950B7893C47719A1FD82236718374"/>
  </w:style>
  <w:style w:type="paragraph" w:customStyle="1" w:styleId="45EF9DC1F745412BBF449BB8AC8132F1">
    <w:name w:val="45EF9DC1F745412BBF449BB8AC8132F1"/>
  </w:style>
  <w:style w:type="paragraph" w:customStyle="1" w:styleId="069B1F2015F4402CB0BAE933DBBE061D">
    <w:name w:val="069B1F2015F4402CB0BAE933DBBE061D"/>
  </w:style>
  <w:style w:type="paragraph" w:customStyle="1" w:styleId="4C2662D78F7A457882ACAF02C99C89DE">
    <w:name w:val="4C2662D78F7A457882ACAF02C99C89DE"/>
  </w:style>
  <w:style w:type="paragraph" w:customStyle="1" w:styleId="F356DFD1877348D4B994458306930D4C">
    <w:name w:val="F356DFD1877348D4B994458306930D4C"/>
  </w:style>
  <w:style w:type="paragraph" w:customStyle="1" w:styleId="F539D70BF25A471BB67AA041EBCB2295">
    <w:name w:val="F539D70BF25A471BB67AA041EBCB2295"/>
  </w:style>
  <w:style w:type="paragraph" w:customStyle="1" w:styleId="0AB300673D6F41A69EF74FCA1E3AC3BD">
    <w:name w:val="0AB300673D6F41A69EF74FCA1E3AC3BD"/>
  </w:style>
  <w:style w:type="paragraph" w:customStyle="1" w:styleId="846E87A1C0594E91883EA75B519DB818">
    <w:name w:val="846E87A1C0594E91883EA75B519DB818"/>
  </w:style>
  <w:style w:type="paragraph" w:customStyle="1" w:styleId="5FB38A034C8C4A148B97C23E2BFBDE22">
    <w:name w:val="5FB38A034C8C4A148B97C23E2BFBDE22"/>
  </w:style>
  <w:style w:type="paragraph" w:customStyle="1" w:styleId="B8BE1C52043841B9980E224A52776367">
    <w:name w:val="B8BE1C52043841B9980E224A52776367"/>
  </w:style>
  <w:style w:type="paragraph" w:customStyle="1" w:styleId="21FEF924E8FC411D964AF09EF654057E">
    <w:name w:val="21FEF924E8FC411D964AF09EF654057E"/>
    <w:rsid w:val="007A00F8"/>
  </w:style>
  <w:style w:type="paragraph" w:customStyle="1" w:styleId="BF3F272E4B2F4A3BB39CB224C05AF605">
    <w:name w:val="BF3F272E4B2F4A3BB39CB224C05AF605"/>
    <w:rsid w:val="007A00F8"/>
  </w:style>
  <w:style w:type="paragraph" w:customStyle="1" w:styleId="9D2986711C5444449BBE708593C06485">
    <w:name w:val="9D2986711C5444449BBE708593C06485"/>
    <w:rsid w:val="00522843"/>
  </w:style>
  <w:style w:type="paragraph" w:customStyle="1" w:styleId="7EB27F55FAEB44C0ABEAF00DF26AD2A6">
    <w:name w:val="7EB27F55FAEB44C0ABEAF00DF26AD2A6"/>
    <w:rsid w:val="00522843"/>
  </w:style>
  <w:style w:type="paragraph" w:customStyle="1" w:styleId="F02D8D27877B47BBBF8D7311F471AA3D">
    <w:name w:val="F02D8D27877B47BBBF8D7311F471AA3D"/>
    <w:rsid w:val="00522843"/>
  </w:style>
  <w:style w:type="paragraph" w:customStyle="1" w:styleId="4954A14C9B894B6BBF86C0E82086EAA4">
    <w:name w:val="4954A14C9B894B6BBF86C0E82086EAA4"/>
    <w:rsid w:val="00522843"/>
  </w:style>
  <w:style w:type="paragraph" w:customStyle="1" w:styleId="15D5734F970C44CF90527F22E7FF74C7">
    <w:name w:val="15D5734F970C44CF90527F22E7FF74C7"/>
    <w:rsid w:val="00522843"/>
  </w:style>
  <w:style w:type="paragraph" w:customStyle="1" w:styleId="B25AC37D2D974312970A2CCBE6B29163">
    <w:name w:val="B25AC37D2D974312970A2CCBE6B29163"/>
    <w:rsid w:val="00522843"/>
  </w:style>
  <w:style w:type="paragraph" w:customStyle="1" w:styleId="B027D1AA207248A4937C2DA59536751A">
    <w:name w:val="B027D1AA207248A4937C2DA59536751A"/>
    <w:rsid w:val="009429D4"/>
    <w:pPr>
      <w:spacing w:after="160" w:line="259" w:lineRule="auto"/>
    </w:pPr>
  </w:style>
  <w:style w:type="paragraph" w:customStyle="1" w:styleId="0C913B9F238C403C9FFBDDF11A7349A4">
    <w:name w:val="0C913B9F238C403C9FFBDDF11A7349A4"/>
    <w:rsid w:val="009429D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7B8E314-C2C1-450B-B999-0745016098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CurriculumVitae.dotx</Template>
  <TotalTime>1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Curriculum vitae</vt:lpstr>
      <vt:lpstr/>
      <vt:lpstr>&lt;[your name]&gt;</vt:lpstr>
      <vt:lpstr>    EDUCATION</vt:lpstr>
      <vt:lpstr>    AWARDS</vt:lpstr>
      <vt:lpstr>    TEACHING EXPERIENCE</vt:lpstr>
      <vt:lpstr>    RELATED EXPERIENCE</vt:lpstr>
      <vt:lpstr>    PUBLICATIONS AND PAPERS</vt:lpstr>
      <vt:lpstr>        &lt;[“The Cross-Cultural Communication Epidemic of the 21st Century”]&gt;</vt:lpstr>
      <vt:lpstr>        &lt;[“Why So Many Documents Remain Inaccessible in the Information Age”]&gt;</vt:lpstr>
      <vt:lpstr>        &lt;[“The Female Betrayed and Modern Media”]&gt;</vt:lpstr>
      <vt:lpstr>    LANGUAGES</vt:lpstr>
      <vt:lpstr>    MEMBERSHIPS</vt:lpstr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dilara CANATA</dc:creator>
  <cp:lastModifiedBy>Buğra Canata</cp:lastModifiedBy>
  <cp:revision>2</cp:revision>
  <cp:lastPrinted>2006-08-01T17:47:00Z</cp:lastPrinted>
  <dcterms:created xsi:type="dcterms:W3CDTF">2019-09-10T19:53:00Z</dcterms:created>
  <dcterms:modified xsi:type="dcterms:W3CDTF">2019-09-10T19:53:00Z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