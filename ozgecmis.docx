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18"/>
          <w:lang w:val="tr-TR"/>
        </w:rPr>
        <w:alias w:val="Author"/>
        <w:id w:val="4805016"/>
        <w:placeholder>
          <w:docPart w:val="94C18DDD97DB4E85B5AAA66EF2B21C92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p w14:paraId="7B7E01D4" w14:textId="3D566192" w:rsidR="00475AA4" w:rsidRPr="008D6574" w:rsidRDefault="0056514C">
          <w:pPr>
            <w:pStyle w:val="YourName"/>
            <w:rPr>
              <w:sz w:val="18"/>
              <w:lang w:val="tr-TR"/>
            </w:rPr>
          </w:pPr>
          <w:r>
            <w:rPr>
              <w:sz w:val="18"/>
              <w:lang w:val="tr-TR"/>
            </w:rPr>
            <w:t>dilara</w:t>
          </w:r>
          <w:r w:rsidR="0008402B">
            <w:rPr>
              <w:sz w:val="18"/>
              <w:lang w:val="tr-TR"/>
            </w:rPr>
            <w:t xml:space="preserve"> </w:t>
          </w:r>
          <w:r>
            <w:rPr>
              <w:sz w:val="18"/>
              <w:lang w:val="tr-TR"/>
            </w:rPr>
            <w:t>CANATA</w:t>
          </w:r>
        </w:p>
      </w:sdtContent>
    </w:sdt>
    <w:p w14:paraId="5A2E9C81" w14:textId="1292F3C1" w:rsidR="00475AA4" w:rsidRPr="008D6574" w:rsidRDefault="00D71837" w:rsidP="00AC60AB">
      <w:pPr>
        <w:pStyle w:val="ContactInformation"/>
        <w:ind w:left="0"/>
        <w:rPr>
          <w:sz w:val="18"/>
          <w:lang w:val="tr-TR"/>
        </w:rPr>
      </w:pPr>
      <w:r>
        <w:rPr>
          <w:noProof/>
          <w:sz w:val="18"/>
          <w:lang w:val="tr-TR" w:eastAsia="tr-TR"/>
        </w:rPr>
        <w:drawing>
          <wp:anchor distT="0" distB="0" distL="114300" distR="114300" simplePos="0" relativeHeight="251658240" behindDoc="0" locked="0" layoutInCell="1" allowOverlap="1" wp14:anchorId="052BDDA2" wp14:editId="5CA6C6F7">
            <wp:simplePos x="0" y="0"/>
            <wp:positionH relativeFrom="column">
              <wp:posOffset>4800600</wp:posOffset>
            </wp:positionH>
            <wp:positionV relativeFrom="paragraph">
              <wp:posOffset>17780</wp:posOffset>
            </wp:positionV>
            <wp:extent cx="781050" cy="919480"/>
            <wp:effectExtent l="0" t="0" r="0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34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D07" w:rsidRPr="008D6574">
        <w:rPr>
          <w:sz w:val="18"/>
          <w:lang w:val="tr-TR"/>
        </w:rPr>
        <w:t>dilara.ararat@gmail.com</w:t>
      </w:r>
    </w:p>
    <w:p w14:paraId="4936ED36" w14:textId="77777777" w:rsidR="00475AA4" w:rsidRPr="008D6574" w:rsidRDefault="007C1FDF">
      <w:pPr>
        <w:pStyle w:val="SectionHeading"/>
        <w:rPr>
          <w:sz w:val="18"/>
          <w:lang w:val="tr-TR"/>
        </w:rPr>
      </w:pPr>
      <w:r w:rsidRPr="008D6574">
        <w:rPr>
          <w:sz w:val="18"/>
          <w:lang w:val="tr-TR"/>
        </w:rPr>
        <w:t>EĞİTİM</w:t>
      </w:r>
    </w:p>
    <w:p w14:paraId="5B36FD1E" w14:textId="77777777" w:rsidR="00475AA4" w:rsidRPr="008D6574" w:rsidRDefault="00A34D07">
      <w:pPr>
        <w:pStyle w:val="Location"/>
        <w:rPr>
          <w:sz w:val="18"/>
          <w:lang w:val="tr-TR"/>
        </w:rPr>
      </w:pPr>
      <w:r w:rsidRPr="00D10F55">
        <w:rPr>
          <w:b/>
          <w:sz w:val="18"/>
          <w:lang w:val="tr-TR"/>
        </w:rPr>
        <w:t>Hacettepe Üniversitesi</w:t>
      </w:r>
      <w:r w:rsidRPr="008D6574">
        <w:rPr>
          <w:sz w:val="18"/>
          <w:lang w:val="tr-TR"/>
        </w:rPr>
        <w:t xml:space="preserve"> </w:t>
      </w:r>
      <w:r w:rsidR="00D10F55">
        <w:rPr>
          <w:sz w:val="18"/>
          <w:lang w:val="tr-TR"/>
        </w:rPr>
        <w:t xml:space="preserve">| </w:t>
      </w:r>
      <w:r w:rsidRPr="008D6574">
        <w:rPr>
          <w:sz w:val="18"/>
          <w:lang w:val="tr-TR"/>
        </w:rPr>
        <w:t>Türk Dili ve Edebiyatı Bölümü</w:t>
      </w:r>
      <w:r w:rsidR="0056514C">
        <w:rPr>
          <w:sz w:val="18"/>
          <w:lang w:val="tr-TR"/>
        </w:rPr>
        <w:tab/>
      </w:r>
      <w:r w:rsidR="0056514C">
        <w:rPr>
          <w:sz w:val="18"/>
          <w:lang w:val="tr-TR"/>
        </w:rPr>
        <w:tab/>
      </w:r>
      <w:r w:rsidR="0056514C">
        <w:rPr>
          <w:sz w:val="18"/>
          <w:lang w:val="tr-TR"/>
        </w:rPr>
        <w:tab/>
      </w:r>
      <w:r w:rsidR="0056514C">
        <w:rPr>
          <w:sz w:val="18"/>
          <w:lang w:val="tr-TR"/>
        </w:rPr>
        <w:tab/>
      </w:r>
      <w:r w:rsidR="0056514C">
        <w:rPr>
          <w:sz w:val="18"/>
          <w:lang w:val="tr-TR"/>
        </w:rPr>
        <w:tab/>
      </w:r>
      <w:r w:rsidR="0056514C" w:rsidRPr="0056514C">
        <w:rPr>
          <w:sz w:val="18"/>
          <w:lang w:val="tr-TR"/>
        </w:rPr>
        <w:t xml:space="preserve"> </w:t>
      </w:r>
      <w:sdt>
        <w:sdtPr>
          <w:rPr>
            <w:sz w:val="18"/>
            <w:lang w:val="tr-TR"/>
          </w:rPr>
          <w:id w:val="275215203"/>
          <w:placeholder>
            <w:docPart w:val="B25AC37D2D974312970A2CCBE6B29163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56514C" w:rsidRPr="008D6574">
            <w:rPr>
              <w:sz w:val="18"/>
              <w:lang w:val="tr-TR"/>
            </w:rPr>
            <w:t>2012</w:t>
          </w:r>
        </w:sdtContent>
      </w:sdt>
    </w:p>
    <w:p w14:paraId="67995332" w14:textId="77777777" w:rsidR="00D10F55" w:rsidRPr="008D6574" w:rsidRDefault="00D10F55" w:rsidP="00D10F55">
      <w:pPr>
        <w:pStyle w:val="Location"/>
        <w:rPr>
          <w:sz w:val="18"/>
          <w:lang w:val="tr-TR"/>
        </w:rPr>
      </w:pPr>
      <w:r w:rsidRPr="00D10F55">
        <w:rPr>
          <w:b/>
          <w:sz w:val="18"/>
          <w:lang w:val="tr-TR"/>
        </w:rPr>
        <w:t>Doğu Akdeniz Üniversitesi</w:t>
      </w:r>
      <w:r>
        <w:rPr>
          <w:sz w:val="18"/>
          <w:lang w:val="tr-TR"/>
        </w:rPr>
        <w:t xml:space="preserve"> | Pedagojik Formasyon Programı</w:t>
      </w:r>
      <w:r>
        <w:rPr>
          <w:sz w:val="18"/>
          <w:lang w:val="tr-TR"/>
        </w:rPr>
        <w:tab/>
      </w:r>
      <w:r>
        <w:rPr>
          <w:sz w:val="18"/>
          <w:lang w:val="tr-TR"/>
        </w:rPr>
        <w:tab/>
      </w:r>
      <w:r>
        <w:rPr>
          <w:sz w:val="18"/>
          <w:lang w:val="tr-TR"/>
        </w:rPr>
        <w:tab/>
      </w:r>
      <w:r>
        <w:rPr>
          <w:sz w:val="18"/>
          <w:lang w:val="tr-TR"/>
        </w:rPr>
        <w:tab/>
      </w:r>
      <w:r w:rsidRPr="0056514C">
        <w:rPr>
          <w:sz w:val="18"/>
          <w:lang w:val="tr-TR"/>
        </w:rPr>
        <w:t xml:space="preserve"> </w:t>
      </w:r>
      <w:sdt>
        <w:sdtPr>
          <w:rPr>
            <w:sz w:val="18"/>
            <w:lang w:val="tr-TR"/>
          </w:rPr>
          <w:id w:val="-365674710"/>
          <w:placeholder>
            <w:docPart w:val="B027D1AA207248A4937C2DA59536751A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18"/>
              <w:lang w:val="tr-TR"/>
            </w:rPr>
            <w:t>2015</w:t>
          </w:r>
        </w:sdtContent>
      </w:sdt>
    </w:p>
    <w:p w14:paraId="00198334" w14:textId="77777777" w:rsidR="00D10F55" w:rsidRPr="008D6574" w:rsidRDefault="00D10F55" w:rsidP="00D10F55">
      <w:pPr>
        <w:pStyle w:val="Location"/>
        <w:rPr>
          <w:sz w:val="18"/>
          <w:lang w:val="tr-TR"/>
        </w:rPr>
      </w:pPr>
      <w:proofErr w:type="spellStart"/>
      <w:r w:rsidRPr="00D10F55">
        <w:rPr>
          <w:b/>
          <w:sz w:val="18"/>
          <w:lang w:val="tr-TR"/>
        </w:rPr>
        <w:t>Bahçeşehir</w:t>
      </w:r>
      <w:proofErr w:type="spellEnd"/>
      <w:r w:rsidRPr="00D10F55">
        <w:rPr>
          <w:b/>
          <w:sz w:val="18"/>
          <w:lang w:val="tr-TR"/>
        </w:rPr>
        <w:t xml:space="preserve"> Üniversitesi</w:t>
      </w:r>
      <w:r>
        <w:rPr>
          <w:sz w:val="18"/>
          <w:lang w:val="tr-TR"/>
        </w:rPr>
        <w:t xml:space="preserve"> | TÜRKMER Yabancılara Türkçe Öğretimi Sertifika Programı</w:t>
      </w:r>
      <w:r>
        <w:rPr>
          <w:sz w:val="18"/>
          <w:lang w:val="tr-TR"/>
        </w:rPr>
        <w:tab/>
      </w:r>
      <w:r>
        <w:rPr>
          <w:sz w:val="18"/>
          <w:lang w:val="tr-TR"/>
        </w:rPr>
        <w:tab/>
      </w:r>
      <w:r w:rsidRPr="0056514C">
        <w:rPr>
          <w:sz w:val="18"/>
          <w:lang w:val="tr-TR"/>
        </w:rPr>
        <w:t xml:space="preserve"> </w:t>
      </w:r>
      <w:sdt>
        <w:sdtPr>
          <w:rPr>
            <w:sz w:val="18"/>
            <w:lang w:val="tr-TR"/>
          </w:rPr>
          <w:id w:val="-1637012208"/>
          <w:placeholder>
            <w:docPart w:val="0C913B9F238C403C9FFBDDF11A7349A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18"/>
              <w:lang w:val="tr-TR"/>
            </w:rPr>
            <w:t>2017</w:t>
          </w:r>
        </w:sdtContent>
      </w:sdt>
    </w:p>
    <w:p w14:paraId="6DCB13CA" w14:textId="77777777" w:rsidR="00475AA4" w:rsidRPr="008D6574" w:rsidRDefault="007C1FDF" w:rsidP="00306FCB">
      <w:pPr>
        <w:pStyle w:val="JobTitle"/>
        <w:tabs>
          <w:tab w:val="left" w:pos="7230"/>
        </w:tabs>
        <w:rPr>
          <w:sz w:val="18"/>
          <w:lang w:val="tr-TR"/>
        </w:rPr>
      </w:pPr>
      <w:r w:rsidRPr="008D6574">
        <w:rPr>
          <w:sz w:val="18"/>
          <w:lang w:val="tr-TR"/>
        </w:rPr>
        <w:tab/>
      </w:r>
    </w:p>
    <w:p w14:paraId="22C32B8A" w14:textId="77777777" w:rsidR="00C60CBC" w:rsidRDefault="00C60CBC">
      <w:pPr>
        <w:pStyle w:val="SectionHeading"/>
        <w:rPr>
          <w:sz w:val="18"/>
          <w:lang w:val="tr-TR"/>
        </w:rPr>
      </w:pPr>
    </w:p>
    <w:p w14:paraId="346A17B0" w14:textId="77777777" w:rsidR="00475AA4" w:rsidRPr="008D6574" w:rsidRDefault="007C1FDF">
      <w:pPr>
        <w:pStyle w:val="SectionHeading"/>
        <w:rPr>
          <w:sz w:val="18"/>
          <w:lang w:val="tr-TR"/>
        </w:rPr>
      </w:pPr>
      <w:r w:rsidRPr="008D6574">
        <w:rPr>
          <w:sz w:val="18"/>
          <w:lang w:val="tr-TR"/>
        </w:rPr>
        <w:t>ÖDÜLLER</w:t>
      </w:r>
    </w:p>
    <w:p w14:paraId="651B8A82" w14:textId="77777777" w:rsidR="00475AA4" w:rsidRPr="008D6574" w:rsidRDefault="00A34D07" w:rsidP="008D6574">
      <w:pPr>
        <w:pStyle w:val="NormalBodyText"/>
        <w:tabs>
          <w:tab w:val="clear" w:pos="7560"/>
          <w:tab w:val="left" w:pos="7230"/>
        </w:tabs>
        <w:rPr>
          <w:sz w:val="18"/>
          <w:lang w:val="tr-TR"/>
        </w:rPr>
      </w:pPr>
      <w:r w:rsidRPr="008D6574">
        <w:rPr>
          <w:sz w:val="18"/>
          <w:lang w:val="tr-TR"/>
        </w:rPr>
        <w:t>Bu Benim Eserim Proje yarışması ödülü, MEB-EARGED</w:t>
      </w:r>
      <w:r w:rsidR="007C1FDF" w:rsidRPr="008D6574">
        <w:rPr>
          <w:sz w:val="18"/>
          <w:lang w:val="tr-TR"/>
        </w:rPr>
        <w:tab/>
      </w:r>
      <w:sdt>
        <w:sdtPr>
          <w:rPr>
            <w:sz w:val="18"/>
            <w:lang w:val="tr-TR"/>
          </w:rPr>
          <w:id w:val="275215226"/>
          <w:placeholder>
            <w:docPart w:val="8B93764D842C4EB0A82F8D9213889B3E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8D6574">
            <w:rPr>
              <w:sz w:val="18"/>
              <w:lang w:val="tr-TR"/>
            </w:rPr>
            <w:t>2004</w:t>
          </w:r>
        </w:sdtContent>
      </w:sdt>
      <w:r w:rsidRPr="008D6574">
        <w:rPr>
          <w:sz w:val="18"/>
          <w:lang w:val="tr-TR"/>
        </w:rPr>
        <w:t xml:space="preserve"> </w:t>
      </w:r>
    </w:p>
    <w:p w14:paraId="6C9D99AE" w14:textId="77777777" w:rsidR="00C60CBC" w:rsidRDefault="00C60CBC">
      <w:pPr>
        <w:pStyle w:val="SectionHeading"/>
        <w:rPr>
          <w:sz w:val="18"/>
          <w:lang w:val="tr-TR"/>
        </w:rPr>
      </w:pPr>
    </w:p>
    <w:p w14:paraId="751D9D19" w14:textId="77777777" w:rsidR="00475AA4" w:rsidRPr="008D6574" w:rsidRDefault="007C1FDF">
      <w:pPr>
        <w:pStyle w:val="SectionHeading"/>
        <w:rPr>
          <w:sz w:val="18"/>
          <w:lang w:val="tr-TR"/>
        </w:rPr>
      </w:pPr>
      <w:r w:rsidRPr="008D6574">
        <w:rPr>
          <w:sz w:val="18"/>
          <w:lang w:val="tr-TR"/>
        </w:rPr>
        <w:t>ÖĞRETMENLİK DENEYİMİ</w:t>
      </w:r>
    </w:p>
    <w:p w14:paraId="0C20AFB6" w14:textId="77777777" w:rsidR="00475AA4" w:rsidRPr="008D6574" w:rsidRDefault="00A34D07">
      <w:pPr>
        <w:pStyle w:val="Location"/>
        <w:rPr>
          <w:sz w:val="18"/>
          <w:lang w:val="tr-TR"/>
        </w:rPr>
      </w:pPr>
      <w:r w:rsidRPr="008D6574">
        <w:rPr>
          <w:sz w:val="18"/>
          <w:lang w:val="tr-TR"/>
        </w:rPr>
        <w:t>Arma Akademi, Ankara</w:t>
      </w:r>
    </w:p>
    <w:p w14:paraId="5D0194AF" w14:textId="77777777" w:rsidR="00475AA4" w:rsidRPr="008D6574" w:rsidRDefault="0056270F" w:rsidP="00306FCB">
      <w:pPr>
        <w:pStyle w:val="JobTitle"/>
        <w:tabs>
          <w:tab w:val="left" w:pos="7230"/>
        </w:tabs>
        <w:rPr>
          <w:sz w:val="18"/>
          <w:lang w:val="tr-TR"/>
        </w:rPr>
      </w:pPr>
      <w:r w:rsidRPr="008D6574">
        <w:rPr>
          <w:sz w:val="18"/>
          <w:lang w:val="tr-TR"/>
        </w:rPr>
        <w:t xml:space="preserve">Türk Dili ve </w:t>
      </w:r>
      <w:r w:rsidR="00A34D07" w:rsidRPr="008D6574">
        <w:rPr>
          <w:sz w:val="18"/>
          <w:lang w:val="tr-TR"/>
        </w:rPr>
        <w:t>Edebiyat</w:t>
      </w:r>
      <w:r w:rsidRPr="008D6574">
        <w:rPr>
          <w:sz w:val="18"/>
          <w:lang w:val="tr-TR"/>
        </w:rPr>
        <w:t>ı</w:t>
      </w:r>
      <w:r w:rsidR="00A34D07" w:rsidRPr="008D6574">
        <w:rPr>
          <w:sz w:val="18"/>
          <w:lang w:val="tr-TR"/>
        </w:rPr>
        <w:t xml:space="preserve"> Öğretmeni</w:t>
      </w:r>
      <w:r w:rsidR="007C1FDF" w:rsidRPr="008D6574">
        <w:rPr>
          <w:sz w:val="18"/>
          <w:lang w:val="tr-TR"/>
        </w:rPr>
        <w:tab/>
      </w:r>
      <w:sdt>
        <w:sdtPr>
          <w:rPr>
            <w:sz w:val="18"/>
            <w:lang w:val="tr-TR"/>
          </w:rPr>
          <w:id w:val="275215262"/>
          <w:placeholder>
            <w:docPart w:val="00DBBAF7449B4177995F069C6FAB67FF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A34D07" w:rsidRPr="008D6574">
            <w:rPr>
              <w:sz w:val="18"/>
              <w:lang w:val="tr-TR"/>
            </w:rPr>
            <w:t>2011</w:t>
          </w:r>
        </w:sdtContent>
      </w:sdt>
    </w:p>
    <w:p w14:paraId="20B1E6ED" w14:textId="77777777" w:rsidR="00475AA4" w:rsidRDefault="00A34D07">
      <w:pPr>
        <w:pStyle w:val="SpaceAfter"/>
        <w:rPr>
          <w:sz w:val="18"/>
          <w:lang w:val="tr-TR"/>
        </w:rPr>
      </w:pPr>
      <w:r w:rsidRPr="008D6574">
        <w:rPr>
          <w:sz w:val="18"/>
          <w:lang w:val="tr-TR"/>
        </w:rPr>
        <w:t xml:space="preserve">Açık Lise öğrencilerine Dil ve Anlatım ile Türk Edebiyatı dersleri verdi, lise müfredatının tüm dönemleri üzerinde çalıştı, ders programları ve ders içeriğini bizzat hazırladı. </w:t>
      </w:r>
    </w:p>
    <w:p w14:paraId="63F4D468" w14:textId="77777777" w:rsidR="00243B61" w:rsidRPr="00243B61" w:rsidRDefault="00243B61" w:rsidP="00243B61">
      <w:pPr>
        <w:pStyle w:val="Location"/>
        <w:rPr>
          <w:sz w:val="18"/>
          <w:szCs w:val="18"/>
          <w:lang w:val="tr-TR"/>
        </w:rPr>
      </w:pPr>
      <w:r w:rsidRPr="00243B61">
        <w:rPr>
          <w:sz w:val="18"/>
          <w:szCs w:val="18"/>
          <w:lang w:val="tr-TR"/>
        </w:rPr>
        <w:t xml:space="preserve">Uğur Dershanesi, Çatalca </w:t>
      </w:r>
    </w:p>
    <w:p w14:paraId="42859078" w14:textId="5B1A43C3" w:rsidR="00243B61" w:rsidRPr="00243B61" w:rsidRDefault="00243B61" w:rsidP="00243B61">
      <w:pPr>
        <w:pStyle w:val="JobTitle"/>
        <w:rPr>
          <w:sz w:val="18"/>
          <w:szCs w:val="18"/>
          <w:lang w:val="tr-TR"/>
        </w:rPr>
      </w:pPr>
      <w:r w:rsidRPr="00243B61">
        <w:rPr>
          <w:sz w:val="18"/>
          <w:szCs w:val="18"/>
          <w:lang w:val="tr-TR"/>
        </w:rPr>
        <w:t>Türk Dili ve Edebiyatı Öğretmeni</w:t>
      </w:r>
      <w:r>
        <w:rPr>
          <w:sz w:val="18"/>
          <w:szCs w:val="18"/>
          <w:lang w:val="tr-TR"/>
        </w:rPr>
        <w:t xml:space="preserve">                                                                                     </w:t>
      </w:r>
      <w:r w:rsidR="0056514C">
        <w:rPr>
          <w:sz w:val="18"/>
          <w:szCs w:val="18"/>
          <w:lang w:val="tr-TR"/>
        </w:rPr>
        <w:t xml:space="preserve">                    </w:t>
      </w:r>
      <w:r w:rsidR="00540363">
        <w:rPr>
          <w:sz w:val="18"/>
          <w:szCs w:val="18"/>
          <w:lang w:val="tr-TR"/>
        </w:rPr>
        <w:t xml:space="preserve">     </w:t>
      </w:r>
      <w:r w:rsidR="0056514C">
        <w:rPr>
          <w:sz w:val="18"/>
          <w:szCs w:val="18"/>
          <w:lang w:val="tr-TR"/>
        </w:rPr>
        <w:t>2012- 2014</w:t>
      </w:r>
      <w:r>
        <w:rPr>
          <w:sz w:val="18"/>
          <w:szCs w:val="18"/>
          <w:lang w:val="tr-TR"/>
        </w:rPr>
        <w:t xml:space="preserve">     </w:t>
      </w:r>
    </w:p>
    <w:p w14:paraId="19041AA5" w14:textId="77777777" w:rsidR="00475AA4" w:rsidRPr="008D6574" w:rsidRDefault="00243B61" w:rsidP="0056514C">
      <w:pPr>
        <w:pStyle w:val="SpaceAfter"/>
        <w:rPr>
          <w:sz w:val="18"/>
          <w:lang w:val="tr-TR"/>
        </w:rPr>
      </w:pPr>
      <w:r>
        <w:rPr>
          <w:sz w:val="18"/>
          <w:lang w:val="tr-TR"/>
        </w:rPr>
        <w:t xml:space="preserve">4., 5., 6. ve 9. sınıf öğrencilerine Türkçe, Dil ve Anlatım ile Türk Edebiyatı dersleri verdi, </w:t>
      </w:r>
      <w:r w:rsidR="0068511B">
        <w:rPr>
          <w:sz w:val="18"/>
          <w:lang w:val="tr-TR"/>
        </w:rPr>
        <w:t xml:space="preserve">ilk öğretim ve lise müfredatı üzerinde genel olarak çalıştı. </w:t>
      </w:r>
      <w:r w:rsidR="0056514C">
        <w:rPr>
          <w:sz w:val="18"/>
          <w:lang w:val="tr-TR"/>
        </w:rPr>
        <w:tab/>
      </w:r>
      <w:r w:rsidR="0056514C">
        <w:rPr>
          <w:sz w:val="18"/>
          <w:lang w:val="tr-TR"/>
        </w:rPr>
        <w:tab/>
      </w:r>
      <w:r w:rsidR="0056514C">
        <w:rPr>
          <w:sz w:val="18"/>
          <w:lang w:val="tr-TR"/>
        </w:rPr>
        <w:tab/>
      </w:r>
      <w:r w:rsidR="0056514C">
        <w:rPr>
          <w:sz w:val="18"/>
          <w:lang w:val="tr-TR"/>
        </w:rPr>
        <w:tab/>
      </w:r>
      <w:r w:rsidR="0056514C" w:rsidRPr="0056514C">
        <w:rPr>
          <w:sz w:val="18"/>
          <w:lang w:val="tr-TR"/>
        </w:rPr>
        <w:t xml:space="preserve"> </w:t>
      </w:r>
    </w:p>
    <w:p w14:paraId="4D7EF79E" w14:textId="77777777" w:rsidR="0056514C" w:rsidRPr="0056514C" w:rsidRDefault="0056514C" w:rsidP="0056514C">
      <w:pPr>
        <w:pStyle w:val="JobTitle"/>
        <w:tabs>
          <w:tab w:val="left" w:pos="7230"/>
        </w:tabs>
        <w:rPr>
          <w:b w:val="0"/>
          <w:sz w:val="18"/>
          <w:lang w:val="tr-TR"/>
        </w:rPr>
      </w:pPr>
      <w:r w:rsidRPr="0056514C">
        <w:rPr>
          <w:b w:val="0"/>
          <w:sz w:val="18"/>
          <w:lang w:val="tr-TR"/>
        </w:rPr>
        <w:t>Uğur Dershanesi, Silivri</w:t>
      </w:r>
    </w:p>
    <w:p w14:paraId="1AEE53C6" w14:textId="77777777" w:rsidR="0056514C" w:rsidRPr="008D6574" w:rsidRDefault="0056514C" w:rsidP="0056514C">
      <w:pPr>
        <w:pStyle w:val="JobTitle"/>
        <w:tabs>
          <w:tab w:val="left" w:pos="7230"/>
        </w:tabs>
        <w:rPr>
          <w:sz w:val="18"/>
          <w:lang w:val="tr-TR"/>
        </w:rPr>
      </w:pPr>
      <w:r w:rsidRPr="008D6574">
        <w:rPr>
          <w:sz w:val="18"/>
          <w:lang w:val="tr-TR"/>
        </w:rPr>
        <w:t>Türk Dili ve Edebiyatı Öğretmeni</w:t>
      </w:r>
      <w:r>
        <w:rPr>
          <w:sz w:val="18"/>
          <w:lang w:val="tr-TR"/>
        </w:rPr>
        <w:t xml:space="preserve"> - Rehber Müdür Yardımcısı</w:t>
      </w:r>
      <w:r w:rsidRPr="008D6574">
        <w:rPr>
          <w:sz w:val="18"/>
          <w:lang w:val="tr-TR"/>
        </w:rPr>
        <w:tab/>
      </w:r>
      <w:sdt>
        <w:sdtPr>
          <w:rPr>
            <w:sz w:val="18"/>
            <w:lang w:val="tr-TR"/>
          </w:rPr>
          <w:id w:val="-273488520"/>
          <w:placeholder>
            <w:docPart w:val="F02D8D27877B47BBBF8D7311F471AA3D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>
            <w:rPr>
              <w:sz w:val="18"/>
              <w:lang w:val="tr-TR"/>
            </w:rPr>
            <w:t>2014-2015</w:t>
          </w:r>
        </w:sdtContent>
      </w:sdt>
    </w:p>
    <w:p w14:paraId="44109192" w14:textId="77777777" w:rsidR="0056514C" w:rsidRDefault="0056514C" w:rsidP="0056514C">
      <w:pPr>
        <w:pStyle w:val="SpaceAfter"/>
        <w:rPr>
          <w:sz w:val="18"/>
          <w:lang w:val="tr-TR"/>
        </w:rPr>
      </w:pPr>
      <w:r>
        <w:rPr>
          <w:sz w:val="18"/>
          <w:lang w:val="tr-TR"/>
        </w:rPr>
        <w:t>Mezun grup öğrencilerine</w:t>
      </w:r>
      <w:r w:rsidRPr="008D6574">
        <w:rPr>
          <w:sz w:val="18"/>
          <w:lang w:val="tr-TR"/>
        </w:rPr>
        <w:t xml:space="preserve"> Dil ve Anlatım ile Türk Edebiyatı dersleri verdi, lise müfredatının tüm dönemleri üzerinde çalıştı, </w:t>
      </w:r>
      <w:r>
        <w:rPr>
          <w:sz w:val="18"/>
          <w:lang w:val="tr-TR"/>
        </w:rPr>
        <w:t>lise grubunun rehberliğini ve bununla birlikte müdür yardımcılığı görevini üstlendi.</w:t>
      </w:r>
    </w:p>
    <w:p w14:paraId="4AAD622F" w14:textId="77777777" w:rsidR="0056514C" w:rsidRPr="0056514C" w:rsidRDefault="0056514C" w:rsidP="0056514C">
      <w:pPr>
        <w:pStyle w:val="JobTitle"/>
        <w:tabs>
          <w:tab w:val="left" w:pos="7230"/>
        </w:tabs>
        <w:rPr>
          <w:b w:val="0"/>
          <w:sz w:val="18"/>
          <w:lang w:val="tr-TR"/>
        </w:rPr>
      </w:pPr>
      <w:r w:rsidRPr="0056514C">
        <w:rPr>
          <w:b w:val="0"/>
          <w:sz w:val="18"/>
          <w:lang w:val="tr-TR"/>
        </w:rPr>
        <w:t>Büyükçekmece Aşiret Dalcı Ortaokulu / İmam Hatip Ortaokulu</w:t>
      </w:r>
    </w:p>
    <w:p w14:paraId="789C7E3C" w14:textId="77777777" w:rsidR="0056514C" w:rsidRPr="008D6574" w:rsidRDefault="0056514C" w:rsidP="0056514C">
      <w:pPr>
        <w:pStyle w:val="JobTitle"/>
        <w:tabs>
          <w:tab w:val="left" w:pos="7230"/>
        </w:tabs>
        <w:rPr>
          <w:sz w:val="18"/>
          <w:lang w:val="tr-TR"/>
        </w:rPr>
      </w:pPr>
      <w:r w:rsidRPr="008D6574">
        <w:rPr>
          <w:sz w:val="18"/>
          <w:lang w:val="tr-TR"/>
        </w:rPr>
        <w:t>Türk</w:t>
      </w:r>
      <w:r>
        <w:rPr>
          <w:sz w:val="18"/>
          <w:lang w:val="tr-TR"/>
        </w:rPr>
        <w:t>çe</w:t>
      </w:r>
      <w:r w:rsidRPr="008D6574">
        <w:rPr>
          <w:sz w:val="18"/>
          <w:lang w:val="tr-TR"/>
        </w:rPr>
        <w:t xml:space="preserve"> Öğretmeni</w:t>
      </w:r>
      <w:r w:rsidRPr="008D6574">
        <w:rPr>
          <w:sz w:val="18"/>
          <w:lang w:val="tr-TR"/>
        </w:rPr>
        <w:tab/>
      </w:r>
      <w:sdt>
        <w:sdtPr>
          <w:rPr>
            <w:sz w:val="18"/>
            <w:lang w:val="tr-TR"/>
          </w:rPr>
          <w:id w:val="-440228258"/>
          <w:placeholder>
            <w:docPart w:val="4954A14C9B894B6BBF86C0E82086EAA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D6574">
            <w:rPr>
              <w:sz w:val="18"/>
              <w:lang w:val="tr-TR"/>
            </w:rPr>
            <w:t>201</w:t>
          </w:r>
          <w:r>
            <w:rPr>
              <w:sz w:val="18"/>
              <w:lang w:val="tr-TR"/>
            </w:rPr>
            <w:t>5</w:t>
          </w:r>
        </w:sdtContent>
      </w:sdt>
    </w:p>
    <w:p w14:paraId="26A3C9D8" w14:textId="77777777" w:rsidR="0056514C" w:rsidRDefault="0056514C" w:rsidP="0056514C">
      <w:pPr>
        <w:pStyle w:val="SpaceAfter"/>
        <w:rPr>
          <w:sz w:val="18"/>
          <w:lang w:val="tr-TR"/>
        </w:rPr>
      </w:pPr>
      <w:r>
        <w:rPr>
          <w:sz w:val="18"/>
          <w:lang w:val="tr-TR"/>
        </w:rPr>
        <w:t>Ortaokul ve İmam Hatip Ortaokulu öğrencilerine Türkçe dersi verdi</w:t>
      </w:r>
      <w:r w:rsidRPr="008D6574">
        <w:rPr>
          <w:sz w:val="18"/>
          <w:lang w:val="tr-TR"/>
        </w:rPr>
        <w:t>,</w:t>
      </w:r>
      <w:r>
        <w:rPr>
          <w:sz w:val="18"/>
          <w:lang w:val="tr-TR"/>
        </w:rPr>
        <w:t xml:space="preserve"> TEOG grubuyla çalıştı</w:t>
      </w:r>
      <w:r w:rsidRPr="008D6574">
        <w:rPr>
          <w:sz w:val="18"/>
          <w:lang w:val="tr-TR"/>
        </w:rPr>
        <w:t xml:space="preserve">. </w:t>
      </w:r>
    </w:p>
    <w:p w14:paraId="74833BA8" w14:textId="77777777" w:rsidR="0056514C" w:rsidRPr="0056514C" w:rsidRDefault="0056514C" w:rsidP="0056514C">
      <w:pPr>
        <w:pStyle w:val="JobTitle"/>
        <w:tabs>
          <w:tab w:val="left" w:pos="7230"/>
        </w:tabs>
        <w:rPr>
          <w:b w:val="0"/>
          <w:sz w:val="18"/>
          <w:lang w:val="tr-TR"/>
        </w:rPr>
      </w:pPr>
      <w:r>
        <w:rPr>
          <w:b w:val="0"/>
          <w:sz w:val="18"/>
          <w:lang w:val="tr-TR"/>
        </w:rPr>
        <w:t xml:space="preserve">Özel </w:t>
      </w:r>
      <w:proofErr w:type="spellStart"/>
      <w:r>
        <w:rPr>
          <w:b w:val="0"/>
          <w:sz w:val="18"/>
          <w:lang w:val="tr-TR"/>
        </w:rPr>
        <w:t>Dahiler</w:t>
      </w:r>
      <w:proofErr w:type="spellEnd"/>
      <w:r>
        <w:rPr>
          <w:b w:val="0"/>
          <w:sz w:val="18"/>
          <w:lang w:val="tr-TR"/>
        </w:rPr>
        <w:t xml:space="preserve"> </w:t>
      </w:r>
      <w:r w:rsidRPr="0056514C">
        <w:rPr>
          <w:b w:val="0"/>
          <w:sz w:val="18"/>
          <w:lang w:val="tr-TR"/>
        </w:rPr>
        <w:t>Ortaokulu</w:t>
      </w:r>
      <w:r w:rsidR="00D10F55">
        <w:rPr>
          <w:b w:val="0"/>
          <w:sz w:val="18"/>
          <w:lang w:val="tr-TR"/>
        </w:rPr>
        <w:t>, Beylikdüzü</w:t>
      </w:r>
    </w:p>
    <w:p w14:paraId="69949437" w14:textId="77777777" w:rsidR="0056514C" w:rsidRPr="008D6574" w:rsidRDefault="0056514C" w:rsidP="0056514C">
      <w:pPr>
        <w:pStyle w:val="JobTitle"/>
        <w:tabs>
          <w:tab w:val="left" w:pos="7230"/>
        </w:tabs>
        <w:rPr>
          <w:sz w:val="18"/>
          <w:lang w:val="tr-TR"/>
        </w:rPr>
      </w:pPr>
      <w:r w:rsidRPr="008D6574">
        <w:rPr>
          <w:sz w:val="18"/>
          <w:lang w:val="tr-TR"/>
        </w:rPr>
        <w:t>Türk</w:t>
      </w:r>
      <w:r>
        <w:rPr>
          <w:sz w:val="18"/>
          <w:lang w:val="tr-TR"/>
        </w:rPr>
        <w:t>çe</w:t>
      </w:r>
      <w:r w:rsidRPr="008D6574">
        <w:rPr>
          <w:sz w:val="18"/>
          <w:lang w:val="tr-TR"/>
        </w:rPr>
        <w:t xml:space="preserve"> Öğretmeni</w:t>
      </w:r>
      <w:r w:rsidRPr="008D6574">
        <w:rPr>
          <w:sz w:val="18"/>
          <w:lang w:val="tr-TR"/>
        </w:rPr>
        <w:tab/>
      </w:r>
      <w:sdt>
        <w:sdtPr>
          <w:rPr>
            <w:sz w:val="18"/>
            <w:lang w:val="tr-TR"/>
          </w:rPr>
          <w:id w:val="1246846715"/>
          <w:placeholder>
            <w:docPart w:val="15D5734F970C44CF90527F22E7FF74C7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="00D10F55">
            <w:rPr>
              <w:sz w:val="18"/>
              <w:lang w:val="tr-TR"/>
            </w:rPr>
            <w:t>2015-2016</w:t>
          </w:r>
        </w:sdtContent>
      </w:sdt>
    </w:p>
    <w:p w14:paraId="0406E950" w14:textId="77777777" w:rsidR="0056514C" w:rsidRDefault="0056514C" w:rsidP="0056514C">
      <w:pPr>
        <w:pStyle w:val="SpaceAfter"/>
        <w:rPr>
          <w:sz w:val="18"/>
          <w:lang w:val="tr-TR"/>
        </w:rPr>
      </w:pPr>
      <w:r>
        <w:rPr>
          <w:sz w:val="18"/>
          <w:lang w:val="tr-TR"/>
        </w:rPr>
        <w:t xml:space="preserve">5, 6, 7 ve 8. sınıf öğrencilerine Türkçe dersi verdi, TEOG grubunun tamamının koçluğunu yaptı, ortaokul müfredatının tüm içeriği üzerine çalıştı. </w:t>
      </w:r>
      <w:r w:rsidRPr="008D6574">
        <w:rPr>
          <w:sz w:val="18"/>
          <w:lang w:val="tr-TR"/>
        </w:rPr>
        <w:t xml:space="preserve"> </w:t>
      </w:r>
    </w:p>
    <w:p w14:paraId="183141AF" w14:textId="77777777" w:rsidR="00D10F55" w:rsidRPr="008D6574" w:rsidRDefault="00D10F55" w:rsidP="00D10F55">
      <w:pPr>
        <w:pStyle w:val="Location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 xml:space="preserve">Özel Güneş Etüt Merkezi, Büyükçekmece </w:t>
      </w:r>
    </w:p>
    <w:p w14:paraId="34B1A314" w14:textId="77777777" w:rsidR="00D10F55" w:rsidRPr="008D6574" w:rsidRDefault="00D10F55" w:rsidP="00D10F55">
      <w:pPr>
        <w:pStyle w:val="JobTitle"/>
        <w:tabs>
          <w:tab w:val="left" w:pos="7230"/>
        </w:tabs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Türkçe Öğretmeni</w:t>
      </w:r>
      <w:r>
        <w:rPr>
          <w:sz w:val="18"/>
          <w:szCs w:val="18"/>
          <w:lang w:val="tr-TR"/>
        </w:rPr>
        <w:tab/>
        <w:t>2016-</w:t>
      </w:r>
      <w:r w:rsidR="001B3ED6">
        <w:rPr>
          <w:sz w:val="18"/>
          <w:szCs w:val="18"/>
          <w:lang w:val="tr-TR"/>
        </w:rPr>
        <w:t>2018</w:t>
      </w:r>
    </w:p>
    <w:p w14:paraId="1DC9FB34" w14:textId="77777777" w:rsidR="00D10F55" w:rsidRDefault="00D10F55" w:rsidP="00D10F55">
      <w:pPr>
        <w:pStyle w:val="SpaceAfter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 xml:space="preserve">5, </w:t>
      </w:r>
      <w:r w:rsidRPr="003D5BDE">
        <w:rPr>
          <w:sz w:val="18"/>
          <w:szCs w:val="18"/>
          <w:lang w:val="tr-TR"/>
        </w:rPr>
        <w:t>6, 7 ve 8. Sınıf öğr</w:t>
      </w:r>
      <w:r>
        <w:rPr>
          <w:sz w:val="18"/>
          <w:szCs w:val="18"/>
          <w:lang w:val="tr-TR"/>
        </w:rPr>
        <w:t>encilerine Türkçe dersleri veriyor</w:t>
      </w:r>
      <w:r w:rsidRPr="003D5BDE">
        <w:rPr>
          <w:sz w:val="18"/>
          <w:szCs w:val="18"/>
          <w:lang w:val="tr-TR"/>
        </w:rPr>
        <w:t>.</w:t>
      </w:r>
    </w:p>
    <w:p w14:paraId="68B6B18F" w14:textId="77777777" w:rsidR="00867545" w:rsidRDefault="00867545" w:rsidP="00D10F55">
      <w:pPr>
        <w:pStyle w:val="SpaceAfter"/>
        <w:rPr>
          <w:sz w:val="18"/>
          <w:szCs w:val="18"/>
          <w:lang w:val="tr-TR"/>
        </w:rPr>
      </w:pPr>
    </w:p>
    <w:p w14:paraId="43C6B994" w14:textId="77777777" w:rsidR="00867545" w:rsidRPr="008D6574" w:rsidRDefault="00867545" w:rsidP="00867545">
      <w:pPr>
        <w:pStyle w:val="SectionHeading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Diğer Görevler</w:t>
      </w:r>
    </w:p>
    <w:p w14:paraId="39CA3B8E" w14:textId="77777777" w:rsidR="00867545" w:rsidRPr="008D6574" w:rsidRDefault="00867545" w:rsidP="00867545">
      <w:pPr>
        <w:pStyle w:val="Location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 xml:space="preserve">Aziz Nesin Vakfı, Çatalca </w:t>
      </w:r>
    </w:p>
    <w:p w14:paraId="1E5B99CB" w14:textId="77777777" w:rsidR="00867545" w:rsidRPr="008D6574" w:rsidRDefault="00867545" w:rsidP="00867545">
      <w:pPr>
        <w:pStyle w:val="JobTitle"/>
        <w:tabs>
          <w:tab w:val="left" w:pos="7230"/>
        </w:tabs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lastRenderedPageBreak/>
        <w:t>Türkçe Öğretmeni (Gönüllü)</w:t>
      </w:r>
      <w:r>
        <w:rPr>
          <w:sz w:val="18"/>
          <w:szCs w:val="18"/>
          <w:lang w:val="tr-TR"/>
        </w:rPr>
        <w:tab/>
        <w:t>2017-Halen</w:t>
      </w:r>
    </w:p>
    <w:p w14:paraId="3B27C71B" w14:textId="77777777" w:rsidR="00867545" w:rsidRDefault="00867545" w:rsidP="00867545">
      <w:pPr>
        <w:pStyle w:val="SpaceAfter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TEOG ağırlıklı olmak üzere vakıf çocuklarına haftada iki saat Türkçe dersi veriyor</w:t>
      </w:r>
      <w:r w:rsidRPr="003D5BDE">
        <w:rPr>
          <w:sz w:val="18"/>
          <w:szCs w:val="18"/>
          <w:lang w:val="tr-TR"/>
        </w:rPr>
        <w:t>.</w:t>
      </w:r>
    </w:p>
    <w:p w14:paraId="000E1FCB" w14:textId="77777777" w:rsidR="00867545" w:rsidRDefault="00867545" w:rsidP="00867545">
      <w:pPr>
        <w:pStyle w:val="SpaceAfter"/>
        <w:rPr>
          <w:sz w:val="18"/>
          <w:szCs w:val="18"/>
          <w:lang w:val="tr-TR"/>
        </w:rPr>
      </w:pPr>
    </w:p>
    <w:p w14:paraId="38E65F13" w14:textId="77777777" w:rsidR="00867545" w:rsidRPr="008D6574" w:rsidRDefault="00867545" w:rsidP="00867545">
      <w:pPr>
        <w:pStyle w:val="SectionHeading"/>
        <w:rPr>
          <w:sz w:val="18"/>
          <w:szCs w:val="18"/>
          <w:lang w:val="tr-TR"/>
        </w:rPr>
      </w:pPr>
      <w:r w:rsidRPr="008D6574">
        <w:rPr>
          <w:sz w:val="18"/>
          <w:szCs w:val="18"/>
          <w:lang w:val="tr-TR"/>
        </w:rPr>
        <w:t>İLGİLİ DENEYİM</w:t>
      </w:r>
    </w:p>
    <w:p w14:paraId="78DA3BCF" w14:textId="77777777" w:rsidR="00867545" w:rsidRPr="008D6574" w:rsidRDefault="00867545" w:rsidP="00867545">
      <w:pPr>
        <w:pStyle w:val="Location"/>
        <w:rPr>
          <w:sz w:val="18"/>
          <w:szCs w:val="18"/>
          <w:lang w:val="tr-TR"/>
        </w:rPr>
      </w:pPr>
      <w:proofErr w:type="spellStart"/>
      <w:r w:rsidRPr="008D6574">
        <w:rPr>
          <w:sz w:val="18"/>
          <w:szCs w:val="18"/>
          <w:lang w:val="tr-TR"/>
        </w:rPr>
        <w:t>İdebiyat</w:t>
      </w:r>
      <w:proofErr w:type="spellEnd"/>
      <w:r w:rsidRPr="008D6574">
        <w:rPr>
          <w:sz w:val="18"/>
          <w:szCs w:val="18"/>
          <w:lang w:val="tr-TR"/>
        </w:rPr>
        <w:t xml:space="preserve"> Dergisi, Ankara</w:t>
      </w:r>
    </w:p>
    <w:p w14:paraId="67356EDB" w14:textId="77777777" w:rsidR="00867545" w:rsidRPr="008D6574" w:rsidRDefault="00867545" w:rsidP="00867545">
      <w:pPr>
        <w:pStyle w:val="JobTitle"/>
        <w:tabs>
          <w:tab w:val="left" w:pos="7230"/>
        </w:tabs>
        <w:rPr>
          <w:sz w:val="18"/>
          <w:szCs w:val="18"/>
          <w:lang w:val="tr-TR"/>
        </w:rPr>
      </w:pPr>
      <w:r w:rsidRPr="008D6574">
        <w:rPr>
          <w:sz w:val="18"/>
          <w:szCs w:val="18"/>
          <w:lang w:val="tr-TR"/>
        </w:rPr>
        <w:t>Editör</w:t>
      </w:r>
      <w:r w:rsidRPr="008D6574">
        <w:rPr>
          <w:sz w:val="18"/>
          <w:szCs w:val="18"/>
          <w:lang w:val="tr-TR"/>
        </w:rPr>
        <w:tab/>
        <w:t>2007 – 2010</w:t>
      </w:r>
    </w:p>
    <w:p w14:paraId="07EAAEBD" w14:textId="77777777" w:rsidR="00867545" w:rsidRDefault="00867545" w:rsidP="00867545">
      <w:pPr>
        <w:pStyle w:val="SpaceAfter"/>
        <w:rPr>
          <w:sz w:val="18"/>
          <w:szCs w:val="18"/>
          <w:lang w:val="tr-TR"/>
        </w:rPr>
      </w:pPr>
      <w:r w:rsidRPr="008D6574">
        <w:rPr>
          <w:sz w:val="18"/>
          <w:szCs w:val="18"/>
          <w:lang w:val="tr-TR"/>
        </w:rPr>
        <w:t xml:space="preserve">Derginin içeriğinin geliştirilmesine katkıda bulundu ve düzeltme işlemlerini yaptı. Gerektiğinde uzaktan editörlük desteği sağladı. </w:t>
      </w:r>
    </w:p>
    <w:p w14:paraId="513E40B5" w14:textId="77777777" w:rsidR="001B3ED6" w:rsidRPr="008D6574" w:rsidRDefault="001B3ED6" w:rsidP="001B3ED6">
      <w:pPr>
        <w:pStyle w:val="Location"/>
        <w:rPr>
          <w:sz w:val="18"/>
          <w:szCs w:val="18"/>
          <w:lang w:val="tr-TR"/>
        </w:rPr>
      </w:pPr>
      <w:r w:rsidRPr="001B3ED6">
        <w:rPr>
          <w:i/>
          <w:iCs/>
          <w:sz w:val="18"/>
          <w:szCs w:val="18"/>
          <w:lang w:val="tr-TR"/>
        </w:rPr>
        <w:t>Türkiye’den Gitmek</w:t>
      </w:r>
      <w:r>
        <w:rPr>
          <w:i/>
          <w:iCs/>
          <w:sz w:val="18"/>
          <w:szCs w:val="18"/>
          <w:lang w:val="tr-TR"/>
        </w:rPr>
        <w:t>: İtalya’ya Uzanan bir Göç Hikayesi</w:t>
      </w:r>
      <w:r w:rsidRPr="008D6574">
        <w:rPr>
          <w:sz w:val="18"/>
          <w:szCs w:val="18"/>
          <w:lang w:val="tr-TR"/>
        </w:rPr>
        <w:t xml:space="preserve">, </w:t>
      </w:r>
      <w:r>
        <w:rPr>
          <w:sz w:val="18"/>
          <w:szCs w:val="18"/>
          <w:lang w:val="tr-TR"/>
        </w:rPr>
        <w:t>Kitap</w:t>
      </w:r>
    </w:p>
    <w:p w14:paraId="5C45347F" w14:textId="77777777" w:rsidR="001B3ED6" w:rsidRPr="008D6574" w:rsidRDefault="001B3ED6" w:rsidP="001B3ED6">
      <w:pPr>
        <w:pStyle w:val="JobTitle"/>
        <w:tabs>
          <w:tab w:val="left" w:pos="7230"/>
        </w:tabs>
        <w:rPr>
          <w:sz w:val="18"/>
          <w:szCs w:val="18"/>
          <w:lang w:val="tr-TR"/>
        </w:rPr>
      </w:pPr>
      <w:r w:rsidRPr="008D6574">
        <w:rPr>
          <w:sz w:val="18"/>
          <w:szCs w:val="18"/>
          <w:lang w:val="tr-TR"/>
        </w:rPr>
        <w:t>Editör</w:t>
      </w:r>
      <w:r w:rsidRPr="008D6574">
        <w:rPr>
          <w:sz w:val="18"/>
          <w:szCs w:val="18"/>
          <w:lang w:val="tr-TR"/>
        </w:rPr>
        <w:tab/>
      </w:r>
      <w:r>
        <w:rPr>
          <w:sz w:val="18"/>
          <w:szCs w:val="18"/>
          <w:lang w:val="tr-TR"/>
        </w:rPr>
        <w:tab/>
        <w:t xml:space="preserve">     </w:t>
      </w:r>
      <w:r w:rsidRPr="008D6574">
        <w:rPr>
          <w:sz w:val="18"/>
          <w:szCs w:val="18"/>
          <w:lang w:val="tr-TR"/>
        </w:rPr>
        <w:t>20</w:t>
      </w:r>
      <w:r>
        <w:rPr>
          <w:sz w:val="18"/>
          <w:szCs w:val="18"/>
          <w:lang w:val="tr-TR"/>
        </w:rPr>
        <w:t>19</w:t>
      </w:r>
    </w:p>
    <w:p w14:paraId="65FBD6AF" w14:textId="77777777" w:rsidR="001B3ED6" w:rsidRDefault="001B3ED6" w:rsidP="001B3ED6">
      <w:pPr>
        <w:pStyle w:val="SpaceAfter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Kitabın editörlüğünü üstlendi, gerekli düzenlemelerde bulundu.</w:t>
      </w:r>
    </w:p>
    <w:p w14:paraId="0967DCA8" w14:textId="77777777" w:rsidR="001B3ED6" w:rsidRPr="008D6574" w:rsidRDefault="001B3ED6" w:rsidP="001B3ED6">
      <w:pPr>
        <w:pStyle w:val="Location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Büyükçekmece Bisiklet Kulübü</w:t>
      </w:r>
      <w:r w:rsidRPr="008D6574">
        <w:rPr>
          <w:sz w:val="18"/>
          <w:szCs w:val="18"/>
          <w:lang w:val="tr-TR"/>
        </w:rPr>
        <w:t>, Ankara</w:t>
      </w:r>
    </w:p>
    <w:p w14:paraId="7088CDC7" w14:textId="77777777" w:rsidR="001B3ED6" w:rsidRPr="008D6574" w:rsidRDefault="001B3ED6" w:rsidP="001B3ED6">
      <w:pPr>
        <w:pStyle w:val="JobTitle"/>
        <w:tabs>
          <w:tab w:val="left" w:pos="7230"/>
        </w:tabs>
        <w:rPr>
          <w:sz w:val="18"/>
          <w:szCs w:val="18"/>
          <w:lang w:val="tr-TR"/>
        </w:rPr>
      </w:pPr>
      <w:r w:rsidRPr="008D6574">
        <w:rPr>
          <w:sz w:val="18"/>
          <w:szCs w:val="18"/>
          <w:lang w:val="tr-TR"/>
        </w:rPr>
        <w:t>Editör</w:t>
      </w:r>
      <w:r>
        <w:rPr>
          <w:sz w:val="18"/>
          <w:szCs w:val="18"/>
          <w:lang w:val="tr-TR"/>
        </w:rPr>
        <w:t>-Basın Sorumlusu</w:t>
      </w:r>
      <w:r w:rsidRPr="008D6574">
        <w:rPr>
          <w:sz w:val="18"/>
          <w:szCs w:val="18"/>
          <w:lang w:val="tr-TR"/>
        </w:rPr>
        <w:tab/>
        <w:t>2</w:t>
      </w:r>
      <w:r>
        <w:rPr>
          <w:sz w:val="18"/>
          <w:szCs w:val="18"/>
          <w:lang w:val="tr-TR"/>
        </w:rPr>
        <w:t>019</w:t>
      </w:r>
      <w:r w:rsidRPr="008D6574">
        <w:rPr>
          <w:sz w:val="18"/>
          <w:szCs w:val="18"/>
          <w:lang w:val="tr-TR"/>
        </w:rPr>
        <w:t xml:space="preserve"> – </w:t>
      </w:r>
      <w:r>
        <w:rPr>
          <w:sz w:val="18"/>
          <w:szCs w:val="18"/>
          <w:lang w:val="tr-TR"/>
        </w:rPr>
        <w:t>Halen</w:t>
      </w:r>
    </w:p>
    <w:p w14:paraId="4B4B46B3" w14:textId="77777777" w:rsidR="001B3ED6" w:rsidRDefault="001B3ED6" w:rsidP="001B3ED6">
      <w:pPr>
        <w:pStyle w:val="SpaceAfter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Derneğe ait etkinliklerin yazılı materyalinin düzenlemelerini üstlendi, konuşmacı görevini yerine getirdi.</w:t>
      </w:r>
    </w:p>
    <w:p w14:paraId="21E4212A" w14:textId="77777777" w:rsidR="00475AA4" w:rsidRPr="008D6574" w:rsidRDefault="00475AA4">
      <w:pPr>
        <w:pStyle w:val="SpaceAfter"/>
        <w:rPr>
          <w:sz w:val="18"/>
          <w:lang w:val="tr-TR"/>
        </w:rPr>
      </w:pPr>
    </w:p>
    <w:p w14:paraId="47D8FD75" w14:textId="77777777" w:rsidR="00475AA4" w:rsidRPr="008D6574" w:rsidRDefault="007C1FDF">
      <w:pPr>
        <w:pStyle w:val="SectionHeading"/>
        <w:rPr>
          <w:sz w:val="18"/>
          <w:lang w:val="tr-TR"/>
        </w:rPr>
      </w:pPr>
      <w:r w:rsidRPr="008D6574">
        <w:rPr>
          <w:sz w:val="18"/>
          <w:lang w:val="tr-TR"/>
        </w:rPr>
        <w:t>YAYINLAR VE ARAŞTIRMALAR</w:t>
      </w:r>
    </w:p>
    <w:p w14:paraId="6A8049FE" w14:textId="77777777" w:rsidR="00475AA4" w:rsidRPr="008D6574" w:rsidRDefault="007E26C6" w:rsidP="007E26C6">
      <w:pPr>
        <w:pStyle w:val="ItalicHeading"/>
        <w:rPr>
          <w:sz w:val="18"/>
          <w:lang w:val="tr-TR"/>
        </w:rPr>
      </w:pPr>
      <w:r w:rsidRPr="008D6574">
        <w:rPr>
          <w:sz w:val="18"/>
          <w:lang w:val="tr-TR"/>
        </w:rPr>
        <w:t>Murathan Mungan’ın Geyikler Lanetler Oyununun İçerdiği Etnik ve Mitolojik Öğeler Çerçevesinde İncelenmesi</w:t>
      </w:r>
    </w:p>
    <w:p w14:paraId="56A382F8" w14:textId="77777777" w:rsidR="00475AA4" w:rsidRPr="008D6574" w:rsidRDefault="007E26C6" w:rsidP="00306FCB">
      <w:pPr>
        <w:pStyle w:val="SpaceAfter"/>
        <w:tabs>
          <w:tab w:val="left" w:pos="7230"/>
        </w:tabs>
        <w:rPr>
          <w:sz w:val="18"/>
          <w:lang w:val="tr-TR"/>
        </w:rPr>
      </w:pPr>
      <w:r w:rsidRPr="008D6574">
        <w:rPr>
          <w:sz w:val="18"/>
          <w:lang w:val="tr-TR"/>
        </w:rPr>
        <w:t>Yayınlanmamış Çalışma</w:t>
      </w:r>
      <w:r w:rsidR="007C1FDF" w:rsidRPr="008D6574">
        <w:rPr>
          <w:sz w:val="18"/>
          <w:lang w:val="tr-TR"/>
        </w:rPr>
        <w:tab/>
      </w:r>
      <w:sdt>
        <w:sdtPr>
          <w:rPr>
            <w:sz w:val="18"/>
            <w:lang w:val="tr-TR"/>
          </w:rPr>
          <w:id w:val="275215311"/>
          <w:placeholder>
            <w:docPart w:val="9DB4ED5E48E94338B3A8B6254F9B7751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D6574">
            <w:rPr>
              <w:sz w:val="18"/>
              <w:lang w:val="tr-TR"/>
            </w:rPr>
            <w:t>2012</w:t>
          </w:r>
        </w:sdtContent>
      </w:sdt>
    </w:p>
    <w:p w14:paraId="59E43AEF" w14:textId="77777777" w:rsidR="007E26C6" w:rsidRPr="008D6574" w:rsidRDefault="007E26C6" w:rsidP="007E26C6">
      <w:pPr>
        <w:pStyle w:val="ItalicHeading"/>
        <w:rPr>
          <w:sz w:val="18"/>
          <w:lang w:val="tr-TR"/>
        </w:rPr>
      </w:pPr>
    </w:p>
    <w:p w14:paraId="23B5D0AC" w14:textId="77777777" w:rsidR="00475AA4" w:rsidRPr="008D6574" w:rsidRDefault="007E26C6" w:rsidP="007E26C6">
      <w:pPr>
        <w:pStyle w:val="ItalicHeading"/>
        <w:rPr>
          <w:sz w:val="18"/>
          <w:lang w:val="tr-TR"/>
        </w:rPr>
      </w:pPr>
      <w:r w:rsidRPr="008D6574">
        <w:rPr>
          <w:sz w:val="18"/>
          <w:lang w:val="tr-TR"/>
        </w:rPr>
        <w:t>Nazan Bekiroğlu'nun Cam Irmağı Taş Gemi Kitabındaki “Be” Öyküsünde</w:t>
      </w:r>
      <w:r w:rsidR="00507D41" w:rsidRPr="008D6574">
        <w:rPr>
          <w:sz w:val="18"/>
          <w:lang w:val="tr-TR"/>
        </w:rPr>
        <w:t xml:space="preserve"> </w:t>
      </w:r>
      <w:r w:rsidRPr="008D6574">
        <w:rPr>
          <w:sz w:val="18"/>
          <w:lang w:val="tr-TR"/>
        </w:rPr>
        <w:t>Geleneksel Bir Ana Tema Olarak Aşk ve Harf Simgeciliği</w:t>
      </w:r>
    </w:p>
    <w:p w14:paraId="111314E7" w14:textId="77777777" w:rsidR="00475AA4" w:rsidRPr="008D6574" w:rsidRDefault="007E26C6" w:rsidP="00306FCB">
      <w:pPr>
        <w:pStyle w:val="SpaceAfter"/>
        <w:tabs>
          <w:tab w:val="left" w:pos="7230"/>
        </w:tabs>
        <w:rPr>
          <w:sz w:val="18"/>
          <w:lang w:val="tr-TR"/>
        </w:rPr>
      </w:pPr>
      <w:r w:rsidRPr="008D6574">
        <w:rPr>
          <w:sz w:val="18"/>
          <w:lang w:val="tr-TR"/>
        </w:rPr>
        <w:t>Yayınlanmamış Çalışma</w:t>
      </w:r>
      <w:r w:rsidR="007C1FDF" w:rsidRPr="008D6574">
        <w:rPr>
          <w:sz w:val="18"/>
          <w:lang w:val="tr-TR"/>
        </w:rPr>
        <w:tab/>
      </w:r>
      <w:sdt>
        <w:sdtPr>
          <w:rPr>
            <w:sz w:val="18"/>
            <w:lang w:val="tr-TR"/>
          </w:rPr>
          <w:id w:val="277298032"/>
          <w:placeholder>
            <w:docPart w:val="7CA950B7893C47719A1FD82236718374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D6574">
            <w:rPr>
              <w:sz w:val="18"/>
              <w:lang w:val="tr-TR"/>
            </w:rPr>
            <w:t>2012</w:t>
          </w:r>
        </w:sdtContent>
      </w:sdt>
    </w:p>
    <w:p w14:paraId="2415A129" w14:textId="77777777" w:rsidR="00475AA4" w:rsidRPr="008D6574" w:rsidRDefault="007E26C6">
      <w:pPr>
        <w:pStyle w:val="ItalicHeading"/>
        <w:rPr>
          <w:sz w:val="18"/>
          <w:lang w:val="tr-TR"/>
        </w:rPr>
      </w:pPr>
      <w:r w:rsidRPr="008D6574">
        <w:rPr>
          <w:sz w:val="18"/>
          <w:lang w:val="tr-TR"/>
        </w:rPr>
        <w:t xml:space="preserve">Yusuf ile Elif ve Elmas ile Kahraman </w:t>
      </w:r>
      <w:r w:rsidR="007A4A88" w:rsidRPr="008D6574">
        <w:rPr>
          <w:sz w:val="18"/>
          <w:lang w:val="tr-TR"/>
        </w:rPr>
        <w:t>Hikâyelerinin</w:t>
      </w:r>
      <w:r w:rsidRPr="008D6574">
        <w:rPr>
          <w:sz w:val="18"/>
          <w:lang w:val="tr-TR"/>
        </w:rPr>
        <w:t xml:space="preserve"> Karşılaştırmalı Tahlili.</w:t>
      </w:r>
    </w:p>
    <w:p w14:paraId="6CD4610F" w14:textId="77777777" w:rsidR="00475AA4" w:rsidRPr="008D6574" w:rsidRDefault="007E26C6" w:rsidP="00306FCB">
      <w:pPr>
        <w:pStyle w:val="SpaceAfter"/>
        <w:tabs>
          <w:tab w:val="left" w:pos="7230"/>
        </w:tabs>
        <w:rPr>
          <w:sz w:val="18"/>
          <w:lang w:val="tr-TR"/>
        </w:rPr>
      </w:pPr>
      <w:r w:rsidRPr="008D6574">
        <w:rPr>
          <w:sz w:val="18"/>
          <w:lang w:val="tr-TR"/>
        </w:rPr>
        <w:t>Yayınlanmamış Çalışma</w:t>
      </w:r>
      <w:r w:rsidR="007C1FDF" w:rsidRPr="008D6574">
        <w:rPr>
          <w:sz w:val="18"/>
          <w:lang w:val="tr-TR"/>
        </w:rPr>
        <w:tab/>
      </w:r>
      <w:sdt>
        <w:sdtPr>
          <w:rPr>
            <w:sz w:val="18"/>
            <w:lang w:val="tr-TR"/>
          </w:rPr>
          <w:id w:val="277298037"/>
          <w:placeholder>
            <w:docPart w:val="4C2662D78F7A457882ACAF02C99C89DE"/>
          </w:placeholder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r w:rsidRPr="008D6574">
            <w:rPr>
              <w:sz w:val="18"/>
              <w:lang w:val="tr-TR"/>
            </w:rPr>
            <w:t>2012</w:t>
          </w:r>
        </w:sdtContent>
      </w:sdt>
    </w:p>
    <w:p w14:paraId="2A9C5B03" w14:textId="77777777" w:rsidR="00475AA4" w:rsidRPr="008D6574" w:rsidRDefault="007C1FDF">
      <w:pPr>
        <w:pStyle w:val="SectionHeading"/>
        <w:rPr>
          <w:sz w:val="18"/>
          <w:lang w:val="tr-TR"/>
        </w:rPr>
      </w:pPr>
      <w:r w:rsidRPr="008D6574">
        <w:rPr>
          <w:sz w:val="18"/>
          <w:lang w:val="tr-TR"/>
        </w:rPr>
        <w:t>DİLLER</w:t>
      </w:r>
    </w:p>
    <w:p w14:paraId="4B5C3E8E" w14:textId="77777777" w:rsidR="00475AA4" w:rsidRDefault="00507D41">
      <w:pPr>
        <w:pStyle w:val="NormalBodyText"/>
        <w:rPr>
          <w:sz w:val="18"/>
          <w:lang w:val="tr-TR"/>
        </w:rPr>
      </w:pPr>
      <w:r w:rsidRPr="008D6574">
        <w:rPr>
          <w:sz w:val="18"/>
          <w:lang w:val="tr-TR"/>
        </w:rPr>
        <w:t xml:space="preserve">İngilizce – iyi düzeyde okuma/yazma ve </w:t>
      </w:r>
      <w:r w:rsidR="001B3ED6">
        <w:rPr>
          <w:sz w:val="18"/>
          <w:lang w:val="tr-TR"/>
        </w:rPr>
        <w:t>iyi</w:t>
      </w:r>
      <w:r w:rsidR="00557CB2">
        <w:rPr>
          <w:sz w:val="18"/>
          <w:lang w:val="tr-TR"/>
        </w:rPr>
        <w:t xml:space="preserve"> düzey</w:t>
      </w:r>
      <w:r w:rsidR="001B3ED6">
        <w:rPr>
          <w:sz w:val="18"/>
          <w:lang w:val="tr-TR"/>
        </w:rPr>
        <w:t>de</w:t>
      </w:r>
      <w:r w:rsidR="00557CB2">
        <w:rPr>
          <w:sz w:val="18"/>
          <w:lang w:val="tr-TR"/>
        </w:rPr>
        <w:t xml:space="preserve"> konuşma</w:t>
      </w:r>
      <w:r w:rsidR="001B3ED6">
        <w:rPr>
          <w:sz w:val="18"/>
          <w:lang w:val="tr-TR"/>
        </w:rPr>
        <w:br/>
        <w:t>İspanyolca – giriş düzeyinde konuşma ve yazma</w:t>
      </w:r>
    </w:p>
    <w:p w14:paraId="2CD8BDD4" w14:textId="77777777" w:rsidR="00867545" w:rsidRDefault="00867545">
      <w:pPr>
        <w:pStyle w:val="NormalBodyText"/>
        <w:rPr>
          <w:sz w:val="18"/>
          <w:lang w:val="tr-TR"/>
        </w:rPr>
      </w:pPr>
    </w:p>
    <w:p w14:paraId="11F74B9B" w14:textId="77777777" w:rsidR="00867545" w:rsidRPr="00163E27" w:rsidRDefault="00867545" w:rsidP="00867545">
      <w:pPr>
        <w:pStyle w:val="SectionHeading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>REFERANSLAR</w:t>
      </w:r>
    </w:p>
    <w:p w14:paraId="571C27C3" w14:textId="77777777" w:rsidR="00867545" w:rsidRDefault="00867545" w:rsidP="00867545">
      <w:pPr>
        <w:pStyle w:val="NormalBodyText"/>
        <w:rPr>
          <w:sz w:val="18"/>
          <w:szCs w:val="18"/>
          <w:lang w:val="tr-TR"/>
        </w:rPr>
      </w:pPr>
    </w:p>
    <w:p w14:paraId="6E2E555B" w14:textId="77777777" w:rsidR="00867545" w:rsidRDefault="00867545" w:rsidP="00867545">
      <w:pPr>
        <w:pStyle w:val="NormalBodyText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 xml:space="preserve">                                                                                          </w:t>
      </w:r>
    </w:p>
    <w:p w14:paraId="028D6505" w14:textId="787C7E3D" w:rsidR="00867545" w:rsidRDefault="00867545" w:rsidP="00867545">
      <w:pPr>
        <w:pStyle w:val="NormalBodyText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 xml:space="preserve">Simge Perdahlı |  Kurucu  (Güneş Etüt Merkezi)                                                     simgeperdahli@gmail.com | </w:t>
      </w:r>
      <w:bookmarkStart w:id="0" w:name="_GoBack"/>
      <w:bookmarkEnd w:id="0"/>
    </w:p>
    <w:p w14:paraId="05692618" w14:textId="77777777" w:rsidR="00867545" w:rsidRDefault="00867545" w:rsidP="00867545">
      <w:pPr>
        <w:pStyle w:val="NormalBodyText"/>
        <w:rPr>
          <w:sz w:val="18"/>
          <w:szCs w:val="18"/>
          <w:lang w:val="tr-TR"/>
        </w:rPr>
      </w:pPr>
    </w:p>
    <w:p w14:paraId="2DE71FD1" w14:textId="6E66CABC" w:rsidR="00867545" w:rsidRDefault="00867545" w:rsidP="00867545">
      <w:pPr>
        <w:pStyle w:val="NormalBodyText"/>
        <w:rPr>
          <w:sz w:val="18"/>
          <w:szCs w:val="18"/>
          <w:lang w:val="tr-TR"/>
        </w:rPr>
      </w:pPr>
      <w:r>
        <w:rPr>
          <w:sz w:val="18"/>
          <w:szCs w:val="18"/>
          <w:lang w:val="tr-TR"/>
        </w:rPr>
        <w:t xml:space="preserve">Mustafa Yiğit  |  Coğrafya Öğretmeni                                                                              </w:t>
      </w:r>
      <w:r w:rsidRPr="001B3ED6">
        <w:rPr>
          <w:sz w:val="18"/>
          <w:szCs w:val="18"/>
          <w:lang w:val="tr-TR"/>
        </w:rPr>
        <w:t>mustafaygt@gmail.com</w:t>
      </w:r>
      <w:r>
        <w:rPr>
          <w:sz w:val="18"/>
          <w:szCs w:val="18"/>
          <w:lang w:val="tr-TR"/>
        </w:rPr>
        <w:t xml:space="preserve"> | </w:t>
      </w:r>
    </w:p>
    <w:p w14:paraId="16BC6F22" w14:textId="77777777" w:rsidR="00867545" w:rsidRPr="008D6574" w:rsidRDefault="00867545">
      <w:pPr>
        <w:pStyle w:val="NormalBodyText"/>
        <w:rPr>
          <w:sz w:val="18"/>
          <w:lang w:val="tr-TR"/>
        </w:rPr>
      </w:pPr>
    </w:p>
    <w:sectPr w:rsidR="00867545" w:rsidRPr="008D6574" w:rsidSect="00780D27">
      <w:headerReference w:type="default" r:id="rId9"/>
      <w:pgSz w:w="11907" w:h="16839" w:code="9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647B8" w14:textId="77777777" w:rsidR="00F365E5" w:rsidRDefault="00F365E5">
      <w:pPr>
        <w:spacing w:line="240" w:lineRule="auto"/>
      </w:pPr>
      <w:r>
        <w:separator/>
      </w:r>
    </w:p>
  </w:endnote>
  <w:endnote w:type="continuationSeparator" w:id="0">
    <w:p w14:paraId="204A11C5" w14:textId="77777777" w:rsidR="00F365E5" w:rsidRDefault="00F36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17AFB" w14:textId="77777777" w:rsidR="00F365E5" w:rsidRDefault="00F365E5">
      <w:pPr>
        <w:spacing w:line="240" w:lineRule="auto"/>
      </w:pPr>
      <w:r>
        <w:separator/>
      </w:r>
    </w:p>
  </w:footnote>
  <w:footnote w:type="continuationSeparator" w:id="0">
    <w:p w14:paraId="4E17C2BA" w14:textId="77777777" w:rsidR="00F365E5" w:rsidRDefault="00F365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6D2CA" w14:textId="68CF2753" w:rsidR="00F365E5" w:rsidRPr="00114216" w:rsidRDefault="00B60E04">
    <w:pPr>
      <w:pStyle w:val="YourName"/>
      <w:rPr>
        <w:lang w:val="tr-TR"/>
      </w:rPr>
    </w:pPr>
    <w:sdt>
      <w:sdtPr>
        <w:rPr>
          <w:lang w:val="tr-TR"/>
        </w:rPr>
        <w:alias w:val="Author"/>
        <w:id w:val="25244219"/>
        <w:placeholder>
          <w:docPart w:val="9E5C3EAFF4A04BF2BA719538A711888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365E5">
          <w:rPr>
            <w:lang w:val="tr-TR"/>
          </w:rPr>
          <w:t>dilara CANATA</w:t>
        </w:r>
      </w:sdtContent>
    </w:sdt>
    <w:r w:rsidR="00F365E5" w:rsidRPr="00114216">
      <w:rPr>
        <w:lang w:val="tr-TR"/>
      </w:rPr>
      <w:tab/>
      <w:t xml:space="preserve">Sayfa </w:t>
    </w:r>
    <w:r w:rsidR="00F365E5" w:rsidRPr="00114216">
      <w:rPr>
        <w:lang w:val="tr-TR"/>
      </w:rPr>
      <w:fldChar w:fldCharType="begin"/>
    </w:r>
    <w:r w:rsidR="00F365E5" w:rsidRPr="00114216">
      <w:rPr>
        <w:lang w:val="tr-TR"/>
      </w:rPr>
      <w:instrText xml:space="preserve"> PAGE   \* MERGEFORMAT </w:instrText>
    </w:r>
    <w:r w:rsidR="00F365E5" w:rsidRPr="00114216">
      <w:rPr>
        <w:lang w:val="tr-TR"/>
      </w:rPr>
      <w:fldChar w:fldCharType="separate"/>
    </w:r>
    <w:r w:rsidR="00F365E5">
      <w:rPr>
        <w:noProof/>
        <w:lang w:val="tr-TR"/>
      </w:rPr>
      <w:t>2</w:t>
    </w:r>
    <w:r w:rsidR="00F365E5" w:rsidRPr="00114216">
      <w:rPr>
        <w:lang w:val="tr-T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2F8C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1AC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F1142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24C2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D07"/>
    <w:rsid w:val="0008402B"/>
    <w:rsid w:val="000949A8"/>
    <w:rsid w:val="000D3EBD"/>
    <w:rsid w:val="00114216"/>
    <w:rsid w:val="00175F44"/>
    <w:rsid w:val="00192077"/>
    <w:rsid w:val="001B3ED6"/>
    <w:rsid w:val="001F2AE0"/>
    <w:rsid w:val="00243B61"/>
    <w:rsid w:val="00306FCB"/>
    <w:rsid w:val="00416D61"/>
    <w:rsid w:val="00475AA4"/>
    <w:rsid w:val="00507D41"/>
    <w:rsid w:val="00540363"/>
    <w:rsid w:val="00557CB2"/>
    <w:rsid w:val="0056270F"/>
    <w:rsid w:val="0056514C"/>
    <w:rsid w:val="005A4E1A"/>
    <w:rsid w:val="005A7013"/>
    <w:rsid w:val="00662B3B"/>
    <w:rsid w:val="0068511B"/>
    <w:rsid w:val="006E5402"/>
    <w:rsid w:val="006E6B41"/>
    <w:rsid w:val="007522BA"/>
    <w:rsid w:val="00780D27"/>
    <w:rsid w:val="007A4A88"/>
    <w:rsid w:val="007C1FDF"/>
    <w:rsid w:val="007E26C6"/>
    <w:rsid w:val="00867545"/>
    <w:rsid w:val="008C2672"/>
    <w:rsid w:val="008D6574"/>
    <w:rsid w:val="00925244"/>
    <w:rsid w:val="00960AC1"/>
    <w:rsid w:val="00990940"/>
    <w:rsid w:val="009C2394"/>
    <w:rsid w:val="00A34D07"/>
    <w:rsid w:val="00A968E4"/>
    <w:rsid w:val="00AC60AB"/>
    <w:rsid w:val="00B60E04"/>
    <w:rsid w:val="00B9228F"/>
    <w:rsid w:val="00C106EC"/>
    <w:rsid w:val="00C27BD9"/>
    <w:rsid w:val="00C60CBC"/>
    <w:rsid w:val="00D10F55"/>
    <w:rsid w:val="00D271EB"/>
    <w:rsid w:val="00D71837"/>
    <w:rsid w:val="00F365E5"/>
    <w:rsid w:val="00F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11CD1DF"/>
  <w15:docId w15:val="{CBFE97A2-A7FD-4DFB-BEB8-251FA41A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semiHidden/>
    <w:unhideWhenUsed/>
    <w:qFormat/>
    <w:rsid w:val="00475AA4"/>
    <w:pPr>
      <w:spacing w:after="0" w:line="264" w:lineRule="auto"/>
    </w:pPr>
    <w:rPr>
      <w:sz w:val="16"/>
    </w:rPr>
  </w:style>
  <w:style w:type="paragraph" w:styleId="Balk1">
    <w:name w:val="heading 1"/>
    <w:basedOn w:val="Normal"/>
    <w:next w:val="Normal"/>
    <w:link w:val="Balk1Char"/>
    <w:uiPriority w:val="1"/>
    <w:semiHidden/>
    <w:unhideWhenUsed/>
    <w:qFormat/>
    <w:rsid w:val="00475AA4"/>
    <w:pPr>
      <w:keepNext/>
      <w:keepLines/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styleId="Balk2">
    <w:name w:val="heading 2"/>
    <w:basedOn w:val="Normal"/>
    <w:next w:val="Normal"/>
    <w:link w:val="Balk2Char"/>
    <w:uiPriority w:val="1"/>
    <w:semiHidden/>
    <w:unhideWhenUsed/>
    <w:qFormat/>
    <w:rsid w:val="00475AA4"/>
    <w:pPr>
      <w:spacing w:before="240" w:after="40"/>
      <w:outlineLvl w:val="1"/>
    </w:pPr>
    <w:rPr>
      <w:caps/>
      <w:color w:val="000000" w:themeColor="text1"/>
      <w:spacing w:val="10"/>
    </w:rPr>
  </w:style>
  <w:style w:type="paragraph" w:styleId="Balk3">
    <w:name w:val="heading 3"/>
    <w:basedOn w:val="Normal"/>
    <w:next w:val="Normal"/>
    <w:link w:val="Balk3Char"/>
    <w:uiPriority w:val="1"/>
    <w:semiHidden/>
    <w:unhideWhenUsed/>
    <w:qFormat/>
    <w:rsid w:val="00475AA4"/>
    <w:pPr>
      <w:ind w:left="288"/>
      <w:outlineLvl w:val="2"/>
    </w:pPr>
    <w:rPr>
      <w:i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semiHidden/>
    <w:rsid w:val="00475AA4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Balk2Char">
    <w:name w:val="Başlık 2 Char"/>
    <w:basedOn w:val="VarsaylanParagrafYazTipi"/>
    <w:link w:val="Balk2"/>
    <w:uiPriority w:val="1"/>
    <w:semiHidden/>
    <w:rsid w:val="00475AA4"/>
    <w:rPr>
      <w:caps/>
      <w:color w:val="000000" w:themeColor="text1"/>
      <w:spacing w:val="10"/>
      <w:sz w:val="16"/>
    </w:rPr>
  </w:style>
  <w:style w:type="character" w:customStyle="1" w:styleId="Balk3Char">
    <w:name w:val="Başlık 3 Char"/>
    <w:basedOn w:val="VarsaylanParagrafYazTipi"/>
    <w:link w:val="Balk3"/>
    <w:uiPriority w:val="1"/>
    <w:semiHidden/>
    <w:rsid w:val="00475AA4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475AA4"/>
    <w:pPr>
      <w:tabs>
        <w:tab w:val="left" w:pos="7560"/>
      </w:tabs>
      <w:ind w:left="288"/>
    </w:pPr>
    <w:rPr>
      <w:b/>
    </w:rPr>
  </w:style>
  <w:style w:type="character" w:customStyle="1" w:styleId="JobTitleChar">
    <w:name w:val="Job Title Char"/>
    <w:basedOn w:val="VarsaylanParagrafYazTipi"/>
    <w:link w:val="JobTitle"/>
    <w:rsid w:val="00475AA4"/>
    <w:rPr>
      <w:b/>
      <w:sz w:val="16"/>
    </w:rPr>
  </w:style>
  <w:style w:type="paragraph" w:customStyle="1" w:styleId="ContactInformation">
    <w:name w:val="Contact Information"/>
    <w:basedOn w:val="Normal"/>
    <w:qFormat/>
    <w:rsid w:val="00475AA4"/>
    <w:pPr>
      <w:spacing w:after="400"/>
      <w:ind w:left="288"/>
    </w:pPr>
  </w:style>
  <w:style w:type="paragraph" w:customStyle="1" w:styleId="NormalBodyText">
    <w:name w:val="Normal Body Text"/>
    <w:basedOn w:val="Normal"/>
    <w:uiPriority w:val="99"/>
    <w:qFormat/>
    <w:rsid w:val="00475AA4"/>
    <w:pPr>
      <w:tabs>
        <w:tab w:val="left" w:pos="7560"/>
      </w:tabs>
      <w:ind w:left="288"/>
    </w:pPr>
  </w:style>
  <w:style w:type="paragraph" w:customStyle="1" w:styleId="AllCaps">
    <w:name w:val="All Caps"/>
    <w:basedOn w:val="Normal"/>
    <w:semiHidden/>
    <w:unhideWhenUsed/>
    <w:qFormat/>
    <w:rsid w:val="00475AA4"/>
    <w:rPr>
      <w:caps/>
      <w:spacing w:val="20"/>
      <w:sz w:val="15"/>
    </w:rPr>
  </w:style>
  <w:style w:type="paragraph" w:customStyle="1" w:styleId="Location">
    <w:name w:val="Location"/>
    <w:basedOn w:val="Normal"/>
    <w:qFormat/>
    <w:rsid w:val="00475AA4"/>
    <w:pPr>
      <w:ind w:left="288"/>
    </w:pPr>
  </w:style>
  <w:style w:type="paragraph" w:customStyle="1" w:styleId="SpaceAfter">
    <w:name w:val="Space After"/>
    <w:basedOn w:val="Normal"/>
    <w:qFormat/>
    <w:rsid w:val="00475AA4"/>
    <w:pPr>
      <w:tabs>
        <w:tab w:val="left" w:pos="7560"/>
      </w:tabs>
      <w:spacing w:after="160"/>
      <w:ind w:left="288" w:right="2880"/>
    </w:pPr>
  </w:style>
  <w:style w:type="character" w:styleId="YerTutucuMetni">
    <w:name w:val="Placeholder Text"/>
    <w:basedOn w:val="VarsaylanParagrafYazTipi"/>
    <w:uiPriority w:val="99"/>
    <w:semiHidden/>
    <w:rsid w:val="00475AA4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75AA4"/>
    <w:pPr>
      <w:spacing w:line="240" w:lineRule="auto"/>
    </w:pPr>
    <w:rPr>
      <w:rFonts w:ascii="Tahoma" w:hAnsi="Tahoma" w:cs="Tahoma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75AA4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475AA4"/>
    <w:pPr>
      <w:keepNext/>
      <w:keepLines/>
      <w:tabs>
        <w:tab w:val="left" w:pos="8640"/>
      </w:tabs>
      <w:spacing w:after="40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Cs w:val="28"/>
    </w:rPr>
  </w:style>
  <w:style w:type="paragraph" w:customStyle="1" w:styleId="SpaceAfter1NoRightIndent">
    <w:name w:val="Space After 1 (No Right Indent)"/>
    <w:basedOn w:val="Normal"/>
    <w:qFormat/>
    <w:rsid w:val="00475AA4"/>
    <w:pPr>
      <w:tabs>
        <w:tab w:val="left" w:pos="7560"/>
      </w:tabs>
      <w:spacing w:after="160"/>
      <w:ind w:left="288"/>
    </w:pPr>
  </w:style>
  <w:style w:type="paragraph" w:customStyle="1" w:styleId="SectionHeading">
    <w:name w:val="Section Heading"/>
    <w:basedOn w:val="Normal"/>
    <w:uiPriority w:val="99"/>
    <w:qFormat/>
    <w:rsid w:val="00475AA4"/>
    <w:pPr>
      <w:spacing w:before="240" w:after="40"/>
      <w:outlineLvl w:val="1"/>
    </w:pPr>
    <w:rPr>
      <w:caps/>
      <w:color w:val="000000" w:themeColor="text1"/>
      <w:spacing w:val="10"/>
    </w:rPr>
  </w:style>
  <w:style w:type="paragraph" w:customStyle="1" w:styleId="ItalicHeading">
    <w:name w:val="Italic Heading"/>
    <w:basedOn w:val="Normal"/>
    <w:qFormat/>
    <w:rsid w:val="00475AA4"/>
    <w:pPr>
      <w:ind w:left="288"/>
      <w:outlineLvl w:val="2"/>
    </w:pPr>
    <w:rPr>
      <w:i/>
    </w:rPr>
  </w:style>
  <w:style w:type="paragraph" w:styleId="stBilgi">
    <w:name w:val="header"/>
    <w:basedOn w:val="Normal"/>
    <w:link w:val="stBilgiChar"/>
    <w:uiPriority w:val="99"/>
    <w:unhideWhenUsed/>
    <w:rsid w:val="00475AA4"/>
    <w:pPr>
      <w:tabs>
        <w:tab w:val="center" w:pos="4680"/>
        <w:tab w:val="right" w:pos="9360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75AA4"/>
    <w:rPr>
      <w:sz w:val="16"/>
    </w:rPr>
  </w:style>
  <w:style w:type="paragraph" w:styleId="AltBilgi">
    <w:name w:val="footer"/>
    <w:basedOn w:val="Normal"/>
    <w:link w:val="AltBilgiChar"/>
    <w:uiPriority w:val="99"/>
    <w:unhideWhenUsed/>
    <w:rsid w:val="00475AA4"/>
    <w:pPr>
      <w:tabs>
        <w:tab w:val="center" w:pos="4680"/>
        <w:tab w:val="right" w:pos="9360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75AA4"/>
    <w:rPr>
      <w:sz w:val="16"/>
    </w:rPr>
  </w:style>
  <w:style w:type="character" w:styleId="Kpr">
    <w:name w:val="Hyperlink"/>
    <w:uiPriority w:val="99"/>
    <w:rsid w:val="008675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6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ako\AppData\Roaming\Microsoft\&#350;ablonlar\Curriculum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C18DDD97DB4E85B5AAA66EF2B21C9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3C2424-E2AB-4411-9AA3-E553A597C7C1}"/>
      </w:docPartPr>
      <w:docPartBody>
        <w:p w:rsidR="00783586" w:rsidRDefault="006044B3">
          <w:pPr>
            <w:pStyle w:val="94C18DDD97DB4E85B5AAA66EF2B21C92"/>
          </w:pPr>
          <w:r w:rsidRPr="00114216">
            <w:t>[adınız]</w:t>
          </w:r>
        </w:p>
      </w:docPartBody>
    </w:docPart>
    <w:docPart>
      <w:docPartPr>
        <w:name w:val="8B93764D842C4EB0A82F8D9213889B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416F792-0443-447A-88C9-1EE27525A606}"/>
      </w:docPartPr>
      <w:docPartBody>
        <w:p w:rsidR="00783586" w:rsidRDefault="006044B3">
          <w:pPr>
            <w:pStyle w:val="8B93764D842C4EB0A82F8D9213889B3E"/>
          </w:pPr>
          <w:r w:rsidRPr="00114216">
            <w:t>[Başlangıç Tarihi]</w:t>
          </w:r>
        </w:p>
      </w:docPartBody>
    </w:docPart>
    <w:docPart>
      <w:docPartPr>
        <w:name w:val="00DBBAF7449B4177995F069C6FAB67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9EFAD5-69AF-4EB1-871E-184E276A0FBE}"/>
      </w:docPartPr>
      <w:docPartBody>
        <w:p w:rsidR="00783586" w:rsidRDefault="006044B3">
          <w:pPr>
            <w:pStyle w:val="00DBBAF7449B4177995F069C6FAB67FF"/>
          </w:pPr>
          <w:r w:rsidRPr="00114216">
            <w:t>[Yılı Seçin]</w:t>
          </w:r>
        </w:p>
      </w:docPartBody>
    </w:docPart>
    <w:docPart>
      <w:docPartPr>
        <w:name w:val="9E5C3EAFF4A04BF2BA719538A71188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A24F71-7584-4683-9204-EFD9EAC30E0E}"/>
      </w:docPartPr>
      <w:docPartBody>
        <w:p w:rsidR="00783586" w:rsidRDefault="006044B3">
          <w:pPr>
            <w:pStyle w:val="9E5C3EAFF4A04BF2BA719538A711888D"/>
          </w:pPr>
          <w:r w:rsidRPr="00114216">
            <w:t>[Dil Danışmanı]</w:t>
          </w:r>
        </w:p>
      </w:docPartBody>
    </w:docPart>
    <w:docPart>
      <w:docPartPr>
        <w:name w:val="9DB4ED5E48E94338B3A8B6254F9B77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FC477D-E580-4421-86D1-42F6F77E9B96}"/>
      </w:docPartPr>
      <w:docPartBody>
        <w:p w:rsidR="00783586" w:rsidRDefault="006044B3">
          <w:pPr>
            <w:pStyle w:val="9DB4ED5E48E94338B3A8B6254F9B7751"/>
          </w:pPr>
          <w:r w:rsidRPr="00114216">
            <w:t>[Yılı Seçin]</w:t>
          </w:r>
        </w:p>
      </w:docPartBody>
    </w:docPart>
    <w:docPart>
      <w:docPartPr>
        <w:name w:val="7CA950B7893C47719A1FD822367183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3414699-90B9-4606-B87C-98D88792AFE0}"/>
      </w:docPartPr>
      <w:docPartBody>
        <w:p w:rsidR="00783586" w:rsidRDefault="006044B3">
          <w:pPr>
            <w:pStyle w:val="7CA950B7893C47719A1FD82236718374"/>
          </w:pPr>
          <w:r w:rsidRPr="00114216">
            <w:t>[Yılı Seçin]</w:t>
          </w:r>
        </w:p>
      </w:docPartBody>
    </w:docPart>
    <w:docPart>
      <w:docPartPr>
        <w:name w:val="4C2662D78F7A457882ACAF02C99C89D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DA2713-3DED-4EF2-A212-BED56E540C6E}"/>
      </w:docPartPr>
      <w:docPartBody>
        <w:p w:rsidR="00783586" w:rsidRDefault="006044B3">
          <w:pPr>
            <w:pStyle w:val="4C2662D78F7A457882ACAF02C99C89DE"/>
          </w:pPr>
          <w:r w:rsidRPr="00114216">
            <w:t>[Yılı Seçin]</w:t>
          </w:r>
        </w:p>
      </w:docPartBody>
    </w:docPart>
    <w:docPart>
      <w:docPartPr>
        <w:name w:val="F02D8D27877B47BBBF8D7311F471AA3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6E79E3C-E369-4A45-8B35-4E2E5E194147}"/>
      </w:docPartPr>
      <w:docPartBody>
        <w:p w:rsidR="009429D4" w:rsidRDefault="00522843" w:rsidP="00522843">
          <w:pPr>
            <w:pStyle w:val="F02D8D27877B47BBBF8D7311F471AA3D"/>
          </w:pPr>
          <w:r w:rsidRPr="00114216">
            <w:t>[Yılı Seçin]</w:t>
          </w:r>
        </w:p>
      </w:docPartBody>
    </w:docPart>
    <w:docPart>
      <w:docPartPr>
        <w:name w:val="4954A14C9B894B6BBF86C0E82086EA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99B875-E1A1-4FBB-A771-5D5F95A512D4}"/>
      </w:docPartPr>
      <w:docPartBody>
        <w:p w:rsidR="009429D4" w:rsidRDefault="00522843" w:rsidP="00522843">
          <w:pPr>
            <w:pStyle w:val="4954A14C9B894B6BBF86C0E82086EAA4"/>
          </w:pPr>
          <w:r w:rsidRPr="00114216">
            <w:t>[Yılı Seçin]</w:t>
          </w:r>
        </w:p>
      </w:docPartBody>
    </w:docPart>
    <w:docPart>
      <w:docPartPr>
        <w:name w:val="15D5734F970C44CF90527F22E7FF74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7FBC662-A49C-45B0-B221-9E6098D63999}"/>
      </w:docPartPr>
      <w:docPartBody>
        <w:p w:rsidR="009429D4" w:rsidRDefault="00522843" w:rsidP="00522843">
          <w:pPr>
            <w:pStyle w:val="15D5734F970C44CF90527F22E7FF74C7"/>
          </w:pPr>
          <w:r w:rsidRPr="00114216">
            <w:t>[Yılı Seçin]</w:t>
          </w:r>
        </w:p>
      </w:docPartBody>
    </w:docPart>
    <w:docPart>
      <w:docPartPr>
        <w:name w:val="B25AC37D2D974312970A2CCBE6B2916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853B48-6F38-4FCC-8444-62189C6C07A8}"/>
      </w:docPartPr>
      <w:docPartBody>
        <w:p w:rsidR="009429D4" w:rsidRDefault="00522843" w:rsidP="00522843">
          <w:pPr>
            <w:pStyle w:val="B25AC37D2D974312970A2CCBE6B29163"/>
          </w:pPr>
          <w:r w:rsidRPr="00114216">
            <w:t>[Yılı Seçin]</w:t>
          </w:r>
        </w:p>
      </w:docPartBody>
    </w:docPart>
    <w:docPart>
      <w:docPartPr>
        <w:name w:val="B027D1AA207248A4937C2DA59536751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C1A9837-290B-4B39-95D4-0E7E5A06B5C1}"/>
      </w:docPartPr>
      <w:docPartBody>
        <w:p w:rsidR="00E31F20" w:rsidRDefault="009429D4" w:rsidP="009429D4">
          <w:pPr>
            <w:pStyle w:val="B027D1AA207248A4937C2DA59536751A"/>
          </w:pPr>
          <w:r w:rsidRPr="00114216">
            <w:t>[Yılı Seçin]</w:t>
          </w:r>
        </w:p>
      </w:docPartBody>
    </w:docPart>
    <w:docPart>
      <w:docPartPr>
        <w:name w:val="0C913B9F238C403C9FFBDDF11A7349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93A086-2BEF-4BFD-9DF7-7786EE5FE4F3}"/>
      </w:docPartPr>
      <w:docPartBody>
        <w:p w:rsidR="00E31F20" w:rsidRDefault="009429D4" w:rsidP="009429D4">
          <w:pPr>
            <w:pStyle w:val="0C913B9F238C403C9FFBDDF11A7349A4"/>
          </w:pPr>
          <w:r w:rsidRPr="00114216">
            <w:t>[Yılı Seçin]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00F8"/>
    <w:rsid w:val="003B45FB"/>
    <w:rsid w:val="00447C8E"/>
    <w:rsid w:val="00522843"/>
    <w:rsid w:val="006044B3"/>
    <w:rsid w:val="0063398F"/>
    <w:rsid w:val="00730BAD"/>
    <w:rsid w:val="00783586"/>
    <w:rsid w:val="007A00F8"/>
    <w:rsid w:val="0091709A"/>
    <w:rsid w:val="009429D4"/>
    <w:rsid w:val="00A90A73"/>
    <w:rsid w:val="00B35A71"/>
    <w:rsid w:val="00C27EA0"/>
    <w:rsid w:val="00D553EF"/>
    <w:rsid w:val="00E31F20"/>
    <w:rsid w:val="00F4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94C18DDD97DB4E85B5AAA66EF2B21C92">
    <w:name w:val="94C18DDD97DB4E85B5AAA66EF2B21C92"/>
  </w:style>
  <w:style w:type="paragraph" w:customStyle="1" w:styleId="2368E03AD3174BD6B656AD15B529CC79">
    <w:name w:val="2368E03AD3174BD6B656AD15B529CC79"/>
  </w:style>
  <w:style w:type="paragraph" w:customStyle="1" w:styleId="59CB744D9B844FC888EC57CA9F7D527E">
    <w:name w:val="59CB744D9B844FC888EC57CA9F7D527E"/>
  </w:style>
  <w:style w:type="paragraph" w:customStyle="1" w:styleId="35874256FDD6447FB8DA92A019F15FCA">
    <w:name w:val="35874256FDD6447FB8DA92A019F15FCA"/>
  </w:style>
  <w:style w:type="paragraph" w:customStyle="1" w:styleId="2355CBC86709439FB1F62820D4D76FBC">
    <w:name w:val="2355CBC86709439FB1F62820D4D76FBC"/>
  </w:style>
  <w:style w:type="paragraph" w:customStyle="1" w:styleId="D84022C6BD7147A98E279AAB01C706B5">
    <w:name w:val="D84022C6BD7147A98E279AAB01C706B5"/>
  </w:style>
  <w:style w:type="paragraph" w:customStyle="1" w:styleId="9B13E5C10A794A54ACC96A105D3E6B81">
    <w:name w:val="9B13E5C10A794A54ACC96A105D3E6B81"/>
  </w:style>
  <w:style w:type="paragraph" w:customStyle="1" w:styleId="B998DC55AFD149D1AE8A5617A0763878">
    <w:name w:val="B998DC55AFD149D1AE8A5617A0763878"/>
  </w:style>
  <w:style w:type="paragraph" w:customStyle="1" w:styleId="E2678746B7DB452197E410589F8D1326">
    <w:name w:val="E2678746B7DB452197E410589F8D1326"/>
  </w:style>
  <w:style w:type="paragraph" w:customStyle="1" w:styleId="55539713A9FC40938178ADE5134CC5ED">
    <w:name w:val="55539713A9FC40938178ADE5134CC5ED"/>
  </w:style>
  <w:style w:type="paragraph" w:customStyle="1" w:styleId="B7D95DF5F49641719E5483E1DABC5F92">
    <w:name w:val="B7D95DF5F49641719E5483E1DABC5F92"/>
  </w:style>
  <w:style w:type="paragraph" w:customStyle="1" w:styleId="AB61D4ECF4F44E32BE53FDBFFD4FF8B2">
    <w:name w:val="AB61D4ECF4F44E32BE53FDBFFD4FF8B2"/>
  </w:style>
  <w:style w:type="paragraph" w:customStyle="1" w:styleId="4284944297854E9592D28830E31FCBCF">
    <w:name w:val="4284944297854E9592D28830E31FCBCF"/>
  </w:style>
  <w:style w:type="paragraph" w:customStyle="1" w:styleId="89EF970EDDEF4EB0BA48D7E37C20A827">
    <w:name w:val="89EF970EDDEF4EB0BA48D7E37C20A827"/>
  </w:style>
  <w:style w:type="paragraph" w:customStyle="1" w:styleId="246B85E1D04D4B0CBE49FC4F23C0049F">
    <w:name w:val="246B85E1D04D4B0CBE49FC4F23C0049F"/>
  </w:style>
  <w:style w:type="paragraph" w:customStyle="1" w:styleId="5AB44F31A3814BB3BA33D50D5485651C">
    <w:name w:val="5AB44F31A3814BB3BA33D50D5485651C"/>
  </w:style>
  <w:style w:type="paragraph" w:customStyle="1" w:styleId="BBF515C84E7E4685A252F87769A9CB02">
    <w:name w:val="BBF515C84E7E4685A252F87769A9CB02"/>
  </w:style>
  <w:style w:type="paragraph" w:customStyle="1" w:styleId="B1CA307B5B6D49E6B23FD06551430B84">
    <w:name w:val="B1CA307B5B6D49E6B23FD06551430B84"/>
  </w:style>
  <w:style w:type="paragraph" w:customStyle="1" w:styleId="182558BD921E4FE4A6CDE0B84728D005">
    <w:name w:val="182558BD921E4FE4A6CDE0B84728D005"/>
  </w:style>
  <w:style w:type="paragraph" w:customStyle="1" w:styleId="D35DADBDDF2F4EDBAEAE9D81302E25C5">
    <w:name w:val="D35DADBDDF2F4EDBAEAE9D81302E25C5"/>
  </w:style>
  <w:style w:type="paragraph" w:customStyle="1" w:styleId="13BF7A71E2FD4995A301B89E3B8107B1">
    <w:name w:val="13BF7A71E2FD4995A301B89E3B8107B1"/>
  </w:style>
  <w:style w:type="paragraph" w:customStyle="1" w:styleId="8B93764D842C4EB0A82F8D9213889B3E">
    <w:name w:val="8B93764D842C4EB0A82F8D9213889B3E"/>
  </w:style>
  <w:style w:type="paragraph" w:customStyle="1" w:styleId="E8E0FC7BF5D4412D9F6EC4D0B6ADFB1F">
    <w:name w:val="E8E0FC7BF5D4412D9F6EC4D0B6ADFB1F"/>
  </w:style>
  <w:style w:type="paragraph" w:customStyle="1" w:styleId="7C5A2DC7984241BCB438371665EE3519">
    <w:name w:val="7C5A2DC7984241BCB438371665EE3519"/>
  </w:style>
  <w:style w:type="paragraph" w:customStyle="1" w:styleId="320534A5C5DA47C38E541ED5E90A6090">
    <w:name w:val="320534A5C5DA47C38E541ED5E90A6090"/>
  </w:style>
  <w:style w:type="paragraph" w:customStyle="1" w:styleId="25B23EFDE37843C584E3AA3A5AE9CD39">
    <w:name w:val="25B23EFDE37843C584E3AA3A5AE9CD39"/>
  </w:style>
  <w:style w:type="paragraph" w:customStyle="1" w:styleId="AF634279BC46482BA8122171CF2FD6E2">
    <w:name w:val="AF634279BC46482BA8122171CF2FD6E2"/>
  </w:style>
  <w:style w:type="paragraph" w:customStyle="1" w:styleId="0AAC567A19FB46AA83A7BE35F00DBB10">
    <w:name w:val="0AAC567A19FB46AA83A7BE35F00DBB10"/>
  </w:style>
  <w:style w:type="paragraph" w:customStyle="1" w:styleId="30C683C6EC55436FA6576EBC3693157D">
    <w:name w:val="30C683C6EC55436FA6576EBC3693157D"/>
  </w:style>
  <w:style w:type="paragraph" w:customStyle="1" w:styleId="A1E1B7C673C8493FAB487E40F492C515">
    <w:name w:val="A1E1B7C673C8493FAB487E40F492C515"/>
  </w:style>
  <w:style w:type="paragraph" w:customStyle="1" w:styleId="31A45660D6ED442FACA77EB5100B1BBA">
    <w:name w:val="31A45660D6ED442FACA77EB5100B1BBA"/>
  </w:style>
  <w:style w:type="paragraph" w:customStyle="1" w:styleId="00DBBAF7449B4177995F069C6FAB67FF">
    <w:name w:val="00DBBAF7449B4177995F069C6FAB67FF"/>
  </w:style>
  <w:style w:type="paragraph" w:customStyle="1" w:styleId="33D3D81045F841CFAA400D9070C83D6F">
    <w:name w:val="33D3D81045F841CFAA400D9070C83D6F"/>
  </w:style>
  <w:style w:type="paragraph" w:customStyle="1" w:styleId="EB8671DBA4F4436A91B688F71970A383">
    <w:name w:val="EB8671DBA4F4436A91B688F71970A383"/>
  </w:style>
  <w:style w:type="paragraph" w:customStyle="1" w:styleId="1C42A93B37C647C8AE1E0E127012AA81">
    <w:name w:val="1C42A93B37C647C8AE1E0E127012AA81"/>
  </w:style>
  <w:style w:type="paragraph" w:customStyle="1" w:styleId="9E2B810D6E384126B55805A2C89BF4DC">
    <w:name w:val="9E2B810D6E384126B55805A2C89BF4DC"/>
  </w:style>
  <w:style w:type="paragraph" w:customStyle="1" w:styleId="1FA91FE6DEFF485BA2EEAC2336BB8F20">
    <w:name w:val="1FA91FE6DEFF485BA2EEAC2336BB8F20"/>
  </w:style>
  <w:style w:type="paragraph" w:customStyle="1" w:styleId="8386E0630A154F3E8A516659BF475106">
    <w:name w:val="8386E0630A154F3E8A516659BF475106"/>
  </w:style>
  <w:style w:type="paragraph" w:customStyle="1" w:styleId="6DF9803638124785A6A61338DE8E3402">
    <w:name w:val="6DF9803638124785A6A61338DE8E3402"/>
  </w:style>
  <w:style w:type="paragraph" w:customStyle="1" w:styleId="6A96C4C93A1F4DEE8E9543F499745CD4">
    <w:name w:val="6A96C4C93A1F4DEE8E9543F499745CD4"/>
  </w:style>
  <w:style w:type="paragraph" w:customStyle="1" w:styleId="3F561E437D684278B5010B8B2136074E">
    <w:name w:val="3F561E437D684278B5010B8B2136074E"/>
  </w:style>
  <w:style w:type="paragraph" w:customStyle="1" w:styleId="DDEB839EFBBF4EEF8048355127C9A56D">
    <w:name w:val="DDEB839EFBBF4EEF8048355127C9A56D"/>
  </w:style>
  <w:style w:type="paragraph" w:customStyle="1" w:styleId="C3C5B2BAB0EE4DDBAEEDED2D78807258">
    <w:name w:val="C3C5B2BAB0EE4DDBAEEDED2D78807258"/>
  </w:style>
  <w:style w:type="paragraph" w:customStyle="1" w:styleId="3C215F1DA5D6449C855B436B3F826D76">
    <w:name w:val="3C215F1DA5D6449C855B436B3F826D76"/>
  </w:style>
  <w:style w:type="paragraph" w:customStyle="1" w:styleId="8115957714A84045B9B33466BAEB9136">
    <w:name w:val="8115957714A84045B9B33466BAEB9136"/>
  </w:style>
  <w:style w:type="paragraph" w:customStyle="1" w:styleId="FA245F03AC234342BA664E5668FCB5E8">
    <w:name w:val="FA245F03AC234342BA664E5668FCB5E8"/>
  </w:style>
  <w:style w:type="paragraph" w:customStyle="1" w:styleId="F21593B58387427086F784C9C8991E4C">
    <w:name w:val="F21593B58387427086F784C9C8991E4C"/>
  </w:style>
  <w:style w:type="paragraph" w:customStyle="1" w:styleId="0FFAFBA4D9C24D1C9B18E3B46A8BCD57">
    <w:name w:val="0FFAFBA4D9C24D1C9B18E3B46A8BCD57"/>
  </w:style>
  <w:style w:type="paragraph" w:customStyle="1" w:styleId="D434F5B71572491AAFB0B65676C5DF23">
    <w:name w:val="D434F5B71572491AAFB0B65676C5DF23"/>
  </w:style>
  <w:style w:type="paragraph" w:customStyle="1" w:styleId="B7C520340ED748CE844BD9ADC52706B4">
    <w:name w:val="B7C520340ED748CE844BD9ADC52706B4"/>
  </w:style>
  <w:style w:type="paragraph" w:customStyle="1" w:styleId="F87C61D6DDD04645AB3FAF7AA7879C31">
    <w:name w:val="F87C61D6DDD04645AB3FAF7AA7879C31"/>
  </w:style>
  <w:style w:type="paragraph" w:customStyle="1" w:styleId="0CF4DF3ACA184EC68694CAC12A9E8899">
    <w:name w:val="0CF4DF3ACA184EC68694CAC12A9E8899"/>
  </w:style>
  <w:style w:type="paragraph" w:customStyle="1" w:styleId="3C362C8A22EC47AA88F1A1A7882C34E2">
    <w:name w:val="3C362C8A22EC47AA88F1A1A7882C34E2"/>
  </w:style>
  <w:style w:type="paragraph" w:customStyle="1" w:styleId="9E5C3EAFF4A04BF2BA719538A711888D">
    <w:name w:val="9E5C3EAFF4A04BF2BA719538A711888D"/>
  </w:style>
  <w:style w:type="paragraph" w:customStyle="1" w:styleId="4B3B24F82ED74317BB74E5AD1A6387E6">
    <w:name w:val="4B3B24F82ED74317BB74E5AD1A6387E6"/>
  </w:style>
  <w:style w:type="paragraph" w:customStyle="1" w:styleId="7CC95AFBA2D6470C94867E656DFDB2FE">
    <w:name w:val="7CC95AFBA2D6470C94867E656DFDB2FE"/>
  </w:style>
  <w:style w:type="paragraph" w:customStyle="1" w:styleId="735BC816583E423C9673C6C69F6FC104">
    <w:name w:val="735BC816583E423C9673C6C69F6FC104"/>
  </w:style>
  <w:style w:type="paragraph" w:customStyle="1" w:styleId="670CB0293F4C4308A6859C445670934E">
    <w:name w:val="670CB0293F4C4308A6859C445670934E"/>
  </w:style>
  <w:style w:type="paragraph" w:customStyle="1" w:styleId="2A450265688843779F047A0832A3EC09">
    <w:name w:val="2A450265688843779F047A0832A3EC09"/>
  </w:style>
  <w:style w:type="paragraph" w:customStyle="1" w:styleId="F466A8A423AF45E3BD6BBE4EB18F0C38">
    <w:name w:val="F466A8A423AF45E3BD6BBE4EB18F0C38"/>
  </w:style>
  <w:style w:type="paragraph" w:customStyle="1" w:styleId="00B9C99E6ADF42099D1EE19672A5BD42">
    <w:name w:val="00B9C99E6ADF42099D1EE19672A5BD42"/>
  </w:style>
  <w:style w:type="paragraph" w:customStyle="1" w:styleId="9133ABA13AB14A9AAE4E120D5453E11D">
    <w:name w:val="9133ABA13AB14A9AAE4E120D5453E11D"/>
  </w:style>
  <w:style w:type="paragraph" w:customStyle="1" w:styleId="9DB4ED5E48E94338B3A8B6254F9B7751">
    <w:name w:val="9DB4ED5E48E94338B3A8B6254F9B7751"/>
  </w:style>
  <w:style w:type="paragraph" w:customStyle="1" w:styleId="9DBF6A2142594EA2ABA1C66649DD0332">
    <w:name w:val="9DBF6A2142594EA2ABA1C66649DD0332"/>
  </w:style>
  <w:style w:type="paragraph" w:customStyle="1" w:styleId="5B5DE0BF556E48658315C2FC9F22BB82">
    <w:name w:val="5B5DE0BF556E48658315C2FC9F22BB82"/>
  </w:style>
  <w:style w:type="paragraph" w:customStyle="1" w:styleId="7CA950B7893C47719A1FD82236718374">
    <w:name w:val="7CA950B7893C47719A1FD82236718374"/>
  </w:style>
  <w:style w:type="paragraph" w:customStyle="1" w:styleId="45EF9DC1F745412BBF449BB8AC8132F1">
    <w:name w:val="45EF9DC1F745412BBF449BB8AC8132F1"/>
  </w:style>
  <w:style w:type="paragraph" w:customStyle="1" w:styleId="069B1F2015F4402CB0BAE933DBBE061D">
    <w:name w:val="069B1F2015F4402CB0BAE933DBBE061D"/>
  </w:style>
  <w:style w:type="paragraph" w:customStyle="1" w:styleId="4C2662D78F7A457882ACAF02C99C89DE">
    <w:name w:val="4C2662D78F7A457882ACAF02C99C89DE"/>
  </w:style>
  <w:style w:type="paragraph" w:customStyle="1" w:styleId="F356DFD1877348D4B994458306930D4C">
    <w:name w:val="F356DFD1877348D4B994458306930D4C"/>
  </w:style>
  <w:style w:type="paragraph" w:customStyle="1" w:styleId="F539D70BF25A471BB67AA041EBCB2295">
    <w:name w:val="F539D70BF25A471BB67AA041EBCB2295"/>
  </w:style>
  <w:style w:type="paragraph" w:customStyle="1" w:styleId="0AB300673D6F41A69EF74FCA1E3AC3BD">
    <w:name w:val="0AB300673D6F41A69EF74FCA1E3AC3BD"/>
  </w:style>
  <w:style w:type="paragraph" w:customStyle="1" w:styleId="846E87A1C0594E91883EA75B519DB818">
    <w:name w:val="846E87A1C0594E91883EA75B519DB818"/>
  </w:style>
  <w:style w:type="paragraph" w:customStyle="1" w:styleId="5FB38A034C8C4A148B97C23E2BFBDE22">
    <w:name w:val="5FB38A034C8C4A148B97C23E2BFBDE22"/>
  </w:style>
  <w:style w:type="paragraph" w:customStyle="1" w:styleId="B8BE1C52043841B9980E224A52776367">
    <w:name w:val="B8BE1C52043841B9980E224A52776367"/>
  </w:style>
  <w:style w:type="paragraph" w:customStyle="1" w:styleId="21FEF924E8FC411D964AF09EF654057E">
    <w:name w:val="21FEF924E8FC411D964AF09EF654057E"/>
    <w:rsid w:val="007A00F8"/>
  </w:style>
  <w:style w:type="paragraph" w:customStyle="1" w:styleId="BF3F272E4B2F4A3BB39CB224C05AF605">
    <w:name w:val="BF3F272E4B2F4A3BB39CB224C05AF605"/>
    <w:rsid w:val="007A00F8"/>
  </w:style>
  <w:style w:type="paragraph" w:customStyle="1" w:styleId="9D2986711C5444449BBE708593C06485">
    <w:name w:val="9D2986711C5444449BBE708593C06485"/>
    <w:rsid w:val="00522843"/>
  </w:style>
  <w:style w:type="paragraph" w:customStyle="1" w:styleId="7EB27F55FAEB44C0ABEAF00DF26AD2A6">
    <w:name w:val="7EB27F55FAEB44C0ABEAF00DF26AD2A6"/>
    <w:rsid w:val="00522843"/>
  </w:style>
  <w:style w:type="paragraph" w:customStyle="1" w:styleId="F02D8D27877B47BBBF8D7311F471AA3D">
    <w:name w:val="F02D8D27877B47BBBF8D7311F471AA3D"/>
    <w:rsid w:val="00522843"/>
  </w:style>
  <w:style w:type="paragraph" w:customStyle="1" w:styleId="4954A14C9B894B6BBF86C0E82086EAA4">
    <w:name w:val="4954A14C9B894B6BBF86C0E82086EAA4"/>
    <w:rsid w:val="00522843"/>
  </w:style>
  <w:style w:type="paragraph" w:customStyle="1" w:styleId="15D5734F970C44CF90527F22E7FF74C7">
    <w:name w:val="15D5734F970C44CF90527F22E7FF74C7"/>
    <w:rsid w:val="00522843"/>
  </w:style>
  <w:style w:type="paragraph" w:customStyle="1" w:styleId="B25AC37D2D974312970A2CCBE6B29163">
    <w:name w:val="B25AC37D2D974312970A2CCBE6B29163"/>
    <w:rsid w:val="00522843"/>
  </w:style>
  <w:style w:type="paragraph" w:customStyle="1" w:styleId="B027D1AA207248A4937C2DA59536751A">
    <w:name w:val="B027D1AA207248A4937C2DA59536751A"/>
    <w:rsid w:val="009429D4"/>
    <w:pPr>
      <w:spacing w:after="160" w:line="259" w:lineRule="auto"/>
    </w:pPr>
  </w:style>
  <w:style w:type="paragraph" w:customStyle="1" w:styleId="0C913B9F238C403C9FFBDDF11A7349A4">
    <w:name w:val="0C913B9F238C403C9FFBDDF11A7349A4"/>
    <w:rsid w:val="009429D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B8E314-C2C1-450B-B999-074501609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CurriculumVitae.dotx</Template>
  <TotalTime>6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Curriculum vitae</vt:lpstr>
      <vt:lpstr/>
      <vt:lpstr>&lt;[your name]&gt;</vt:lpstr>
      <vt:lpstr>    EDUCATION</vt:lpstr>
      <vt:lpstr>    AWARDS</vt:lpstr>
      <vt:lpstr>    TEACHING EXPERIENCE</vt:lpstr>
      <vt:lpstr>    RELATED EXPERIENCE</vt:lpstr>
      <vt:lpstr>    PUBLICATIONS AND PAPERS</vt:lpstr>
      <vt:lpstr>        &lt;[“The Cross-Cultural Communication Epidemic of the 21st Century”]&gt;</vt:lpstr>
      <vt:lpstr>        &lt;[“Why So Many Documents Remain Inaccessible in the Information Age”]&gt;</vt:lpstr>
      <vt:lpstr>        &lt;[“The Female Betrayed and Modern Media”]&gt;</vt:lpstr>
      <vt:lpstr>    LANGUAGES</vt:lpstr>
      <vt:lpstr>    MEMBERSHIPS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dilara CANATA</dc:creator>
  <cp:lastModifiedBy>Buğra Canata</cp:lastModifiedBy>
  <cp:revision>3</cp:revision>
  <cp:lastPrinted>2006-08-01T17:47:00Z</cp:lastPrinted>
  <dcterms:created xsi:type="dcterms:W3CDTF">2019-09-10T19:51:00Z</dcterms:created>
  <dcterms:modified xsi:type="dcterms:W3CDTF">2019-09-10T19:52:00Z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TC101695599990</vt:lpwstr>
  </property>
</Properties>
</file>